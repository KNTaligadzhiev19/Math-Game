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393" w:rsidRPr="002647B6" w:rsidRDefault="002647B6" w:rsidP="00906393">
      <w:pPr>
        <w:pStyle w:val="ad"/>
      </w:pPr>
      <w:r>
        <w:t>документация</w:t>
      </w:r>
    </w:p>
    <w:sdt>
      <w:sdtPr>
        <w:alias w:val="Въведете дата:"/>
        <w:tag w:val="Въведете дата:"/>
        <w:id w:val="-2072651219"/>
        <w:placeholder>
          <w:docPart w:val="FC65915EC8954129B04BA0F37BCFFA2A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 w:multiLine="1"/>
      </w:sdtPr>
      <w:sdtEndPr/>
      <w:sdtContent>
        <w:p w:rsidR="00906393" w:rsidRPr="001F37E1" w:rsidRDefault="002647B6" w:rsidP="00906393">
          <w:pPr>
            <w:pStyle w:val="ad"/>
          </w:pPr>
          <w:r>
            <w:t>02.12.2020</w:t>
          </w:r>
        </w:p>
      </w:sdtContent>
    </w:sdt>
    <w:p w:rsidR="00906393" w:rsidRPr="00204677" w:rsidRDefault="002647B6" w:rsidP="002647B6">
      <w:pPr>
        <w:pStyle w:val="aff9"/>
        <w:spacing w:before="4440"/>
        <w:rPr>
          <w:rFonts w:ascii="Agency FB" w:hAnsi="Agency FB"/>
          <w:b/>
          <w:sz w:val="96"/>
          <w:szCs w:val="96"/>
        </w:rPr>
      </w:pPr>
      <w:r w:rsidRPr="002647B6">
        <w:rPr>
          <w:rFonts w:ascii="Agency FB" w:hAnsi="Agency FB"/>
          <w:b/>
          <w:noProof/>
          <w:sz w:val="96"/>
          <w:szCs w:val="96"/>
          <w:lang w:val="en-US" w:eastAsia="bg-BG"/>
        </w:rPr>
        <w:t>The</w:t>
      </w:r>
      <w:r w:rsidRPr="00204677">
        <w:rPr>
          <w:rFonts w:ascii="Agency FB" w:hAnsi="Agency FB"/>
          <w:b/>
          <w:noProof/>
          <w:sz w:val="96"/>
          <w:szCs w:val="96"/>
          <w:lang w:eastAsia="bg-BG"/>
        </w:rPr>
        <w:t xml:space="preserve"> </w:t>
      </w:r>
      <w:r w:rsidRPr="002647B6">
        <w:rPr>
          <w:rFonts w:ascii="Agency FB" w:hAnsi="Agency FB"/>
          <w:b/>
          <w:noProof/>
          <w:sz w:val="96"/>
          <w:szCs w:val="96"/>
          <w:lang w:val="en-US" w:eastAsia="bg-BG"/>
        </w:rPr>
        <w:t>Eagles</w:t>
      </w:r>
    </w:p>
    <w:sdt>
      <w:sdtPr>
        <w:alias w:val="Въведете заглавие:"/>
        <w:tag w:val="Въведете заглавие:"/>
        <w:id w:val="1212537942"/>
        <w:placeholder>
          <w:docPart w:val="9E63F7F444C1415BB7D58D8A18AB97A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:rsidR="00906393" w:rsidRPr="001F37E1" w:rsidRDefault="00E64D29" w:rsidP="00906393">
          <w:pPr>
            <w:pStyle w:val="ab"/>
          </w:pPr>
          <w:r>
            <w:t>Морски шах изработен на с++ конзола</w:t>
          </w:r>
        </w:p>
      </w:sdtContent>
    </w:sdt>
    <w:sdt>
      <w:sdtPr>
        <w:alias w:val="Въведете подзаглавие:"/>
        <w:tag w:val="Въведете подзаглавие:"/>
        <w:id w:val="-450009744"/>
        <w:placeholder>
          <w:docPart w:val="D6BD939FE1F243B7B07B76B1E971CE9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 w:multiLine="1"/>
      </w:sdtPr>
      <w:sdtEndPr/>
      <w:sdtContent>
        <w:p w:rsidR="00906393" w:rsidRPr="001F37E1" w:rsidRDefault="002647B6" w:rsidP="00906393">
          <w:pPr>
            <w:pStyle w:val="ad"/>
          </w:pPr>
          <w:r>
            <w:t>проектна дейност</w:t>
          </w:r>
        </w:p>
      </w:sdtContent>
    </w:sdt>
    <w:p w:rsidR="008074FE" w:rsidRDefault="008233CD" w:rsidP="00906393">
      <w:pPr>
        <w:pStyle w:val="affa"/>
        <w:rPr>
          <w:lang w:bidi="bg-BG"/>
        </w:rPr>
      </w:pPr>
      <w:sdt>
        <w:sdtPr>
          <w:alias w:val="Представено от:"/>
          <w:tag w:val="Представено от:"/>
          <w:id w:val="345457498"/>
          <w:placeholder>
            <w:docPart w:val="7ACCC2153CE0421DBE0D347B24C5E547"/>
          </w:placeholder>
          <w:temporary/>
          <w:showingPlcHdr/>
          <w15:appearance w15:val="hidden"/>
        </w:sdtPr>
        <w:sdtEndPr/>
        <w:sdtContent>
          <w:r w:rsidR="00906393" w:rsidRPr="001F37E1">
            <w:rPr>
              <w:lang w:bidi="bg-BG"/>
            </w:rPr>
            <w:t>Представено от</w:t>
          </w:r>
        </w:sdtContent>
      </w:sdt>
      <w:r w:rsidR="00906393" w:rsidRPr="001F37E1">
        <w:rPr>
          <w:lang w:bidi="bg-BG"/>
        </w:rPr>
        <w:t xml:space="preserve"> </w:t>
      </w:r>
    </w:p>
    <w:p w:rsidR="00E830C4" w:rsidRDefault="008233CD" w:rsidP="00906393">
      <w:pPr>
        <w:pStyle w:val="affa"/>
      </w:pPr>
      <w:sdt>
        <w:sdtPr>
          <w:alias w:val="Въведете името си:"/>
          <w:tag w:val="Въведете името си:"/>
          <w:id w:val="309291052"/>
          <w:placeholder>
            <w:docPart w:val="3CF28760D57D445EA5BDC341CB5BD16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2647B6" w:rsidRPr="001B750C">
            <w:t>the eagles</w:t>
          </w:r>
        </w:sdtContent>
      </w:sdt>
    </w:p>
    <w:p w:rsidR="00E830C4" w:rsidRPr="00EF3D1A" w:rsidRDefault="00E830C4" w:rsidP="00EF3D1A">
      <w:pPr>
        <w:rPr>
          <w:caps/>
        </w:rPr>
      </w:pPr>
      <w:r>
        <w:br w:type="page"/>
      </w:r>
    </w:p>
    <w:sdt>
      <w:sdtPr>
        <w:id w:val="-11059265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  <w:color w:val="auto"/>
          <w:sz w:val="22"/>
          <w:szCs w:val="22"/>
        </w:rPr>
      </w:sdtEndPr>
      <w:sdtContent>
        <w:p w:rsidR="00E830C4" w:rsidRPr="00EF3D1A" w:rsidRDefault="00E830C4" w:rsidP="00EF3D1A">
          <w:pPr>
            <w:pStyle w:val="af6"/>
            <w:spacing w:after="360"/>
            <w:jc w:val="center"/>
            <w:rPr>
              <w:sz w:val="32"/>
              <w:szCs w:val="32"/>
            </w:rPr>
          </w:pPr>
          <w:r w:rsidRPr="00EF3D1A">
            <w:rPr>
              <w:sz w:val="32"/>
              <w:szCs w:val="32"/>
            </w:rPr>
            <w:t>Съдържание</w:t>
          </w:r>
        </w:p>
        <w:p w:rsidR="00B827FB" w:rsidRDefault="00B827FB">
          <w:pPr>
            <w:pStyle w:val="11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794991" w:history="1">
            <w:r w:rsidRPr="0058495C">
              <w:rPr>
                <w:rStyle w:val="afff2"/>
                <w:noProof/>
              </w:rPr>
              <w:t>Морски шах изработен на с++ конзола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_Toc57794991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7FB" w:rsidRDefault="00B827FB">
          <w:pPr>
            <w:pStyle w:val="21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57794992" w:history="1">
            <w:r w:rsidRPr="0058495C">
              <w:rPr>
                <w:rStyle w:val="afff2"/>
                <w:noProof/>
              </w:rPr>
              <w:t xml:space="preserve">Информация и </w:t>
            </w:r>
            <w:r w:rsidRPr="0058495C">
              <w:rPr>
                <w:rStyle w:val="afff2"/>
                <w:noProof/>
                <w:lang w:bidi="bg-BG"/>
              </w:rPr>
              <w:t>Разработване на план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_Toc57794992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7FB" w:rsidRDefault="00B827FB">
          <w:pPr>
            <w:pStyle w:val="35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57794993" w:history="1">
            <w:r w:rsidRPr="0058495C">
              <w:rPr>
                <w:rStyle w:val="afff2"/>
                <w:noProof/>
              </w:rPr>
              <w:t>Представяне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_Toc57794993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7FB" w:rsidRDefault="00B827FB">
          <w:pPr>
            <w:pStyle w:val="35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57794994" w:history="1">
            <w:r w:rsidRPr="0058495C">
              <w:rPr>
                <w:rStyle w:val="afff2"/>
                <w:noProof/>
              </w:rPr>
              <w:t>Роли в отбора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_Toc57794994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7FB" w:rsidRDefault="00B827FB">
          <w:pPr>
            <w:pStyle w:val="35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57794995" w:history="1">
            <w:r w:rsidRPr="0058495C">
              <w:rPr>
                <w:rStyle w:val="afff2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_Toc57794995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7FB" w:rsidRDefault="00B827FB">
          <w:pPr>
            <w:pStyle w:val="35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57794996" w:history="1">
            <w:r w:rsidRPr="0058495C">
              <w:rPr>
                <w:rStyle w:val="afff2"/>
                <w:noProof/>
              </w:rPr>
              <w:t>Методи и начин на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_Toc57794996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7FB" w:rsidRDefault="00B827FB">
          <w:pPr>
            <w:pStyle w:val="21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57794997" w:history="1">
            <w:r w:rsidRPr="0058495C">
              <w:rPr>
                <w:rStyle w:val="afff2"/>
                <w:noProof/>
                <w:lang w:bidi="bg-BG"/>
              </w:rPr>
              <w:t>Тестване на плана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_Toc57794997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7FB" w:rsidRDefault="00B827FB">
          <w:pPr>
            <w:pStyle w:val="35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57794998" w:history="1">
            <w:r w:rsidRPr="0058495C">
              <w:rPr>
                <w:rStyle w:val="afff2"/>
                <w:noProof/>
              </w:rPr>
              <w:t>Всички задачи а изпълнение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_Toc57794998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7FB" w:rsidRDefault="00B827FB">
          <w:pPr>
            <w:pStyle w:val="35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57794999" w:history="1">
            <w:r w:rsidRPr="0058495C">
              <w:rPr>
                <w:rStyle w:val="afff2"/>
                <w:noProof/>
              </w:rPr>
              <w:t>Правила на играта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_Toc57794999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7FB" w:rsidRDefault="00B827FB">
          <w:pPr>
            <w:pStyle w:val="21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57795000" w:history="1">
            <w:r w:rsidRPr="0058495C">
              <w:rPr>
                <w:rStyle w:val="afff2"/>
                <w:noProof/>
              </w:rPr>
              <w:t>План за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_Toc57795000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7FB" w:rsidRDefault="00B827FB">
          <w:pPr>
            <w:pStyle w:val="21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57795001" w:history="1">
            <w:r w:rsidRPr="0058495C">
              <w:rPr>
                <w:rStyle w:val="afff2"/>
                <w:noProof/>
                <w:lang w:bidi="bg-BG"/>
              </w:rPr>
              <w:t>Привеждане на плана в 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_Toc57795001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0C4" w:rsidRDefault="00B827FB">
          <w:r>
            <w:fldChar w:fldCharType="end"/>
          </w:r>
        </w:p>
      </w:sdtContent>
    </w:sdt>
    <w:p w:rsidR="00906393" w:rsidRPr="00E830C4" w:rsidRDefault="00E830C4" w:rsidP="00E830C4">
      <w:pPr>
        <w:rPr>
          <w:caps/>
          <w:sz w:val="32"/>
          <w:szCs w:val="32"/>
        </w:rPr>
      </w:pPr>
      <w:r w:rsidRPr="00E830C4">
        <w:rPr>
          <w:sz w:val="32"/>
          <w:szCs w:val="32"/>
        </w:rPr>
        <w:br w:type="page"/>
      </w:r>
    </w:p>
    <w:p w:rsidR="008074FE" w:rsidRDefault="008074FE" w:rsidP="00906393">
      <w:pPr>
        <w:pStyle w:val="1"/>
        <w:rPr>
          <w:sz w:val="32"/>
          <w:szCs w:val="32"/>
        </w:rPr>
      </w:pPr>
    </w:p>
    <w:bookmarkStart w:id="0" w:name="_Toc57794991" w:displacedByCustomXml="next"/>
    <w:sdt>
      <w:sdtPr>
        <w:rPr>
          <w:sz w:val="32"/>
          <w:szCs w:val="32"/>
        </w:rPr>
        <w:alias w:val="Длъжност:"/>
        <w:tag w:val="Длъжност:"/>
        <w:id w:val="135919152"/>
        <w:placeholder>
          <w:docPart w:val="BA536AE39FE54DD2A713ED7D92FFDEE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:rsidR="00906393" w:rsidRPr="0055505E" w:rsidRDefault="00E64D29" w:rsidP="00F348C1">
          <w:pPr>
            <w:pStyle w:val="1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Морски шах изработен на </w:t>
          </w:r>
          <w:r w:rsidR="00CA6DD0">
            <w:rPr>
              <w:sz w:val="32"/>
              <w:szCs w:val="32"/>
            </w:rPr>
            <w:t>с++ конзола</w:t>
          </w:r>
        </w:p>
      </w:sdtContent>
    </w:sdt>
    <w:bookmarkEnd w:id="0" w:displacedByCustomXml="prev"/>
    <w:p w:rsidR="00906393" w:rsidRPr="00906393" w:rsidRDefault="00EF6133" w:rsidP="00906393">
      <w:pPr>
        <w:pStyle w:val="2"/>
      </w:pPr>
      <w:bookmarkStart w:id="1" w:name="_Toc57794992"/>
      <w:r>
        <w:t>Информация и</w:t>
      </w:r>
      <w:r w:rsidR="001B750C">
        <w:t xml:space="preserve"> </w:t>
      </w:r>
      <w:sdt>
        <w:sdtPr>
          <w:alias w:val="Разработване на план:"/>
          <w:tag w:val="Разработване на план:"/>
          <w:id w:val="-1998408794"/>
          <w:placeholder>
            <w:docPart w:val="80A04081280642F69DAE848A4A2CE5C8"/>
          </w:placeholder>
          <w:temporary/>
          <w:showingPlcHdr/>
          <w15:appearance w15:val="hidden"/>
        </w:sdtPr>
        <w:sdtEndPr/>
        <w:sdtContent>
          <w:r w:rsidR="00906393" w:rsidRPr="00906393">
            <w:rPr>
              <w:lang w:bidi="bg-BG"/>
            </w:rPr>
            <w:t>Разработване на план</w:t>
          </w:r>
        </w:sdtContent>
      </w:sdt>
      <w:bookmarkEnd w:id="1"/>
    </w:p>
    <w:p w:rsidR="00906393" w:rsidRPr="00906393" w:rsidRDefault="00204677" w:rsidP="00906393">
      <w:pPr>
        <w:pStyle w:val="3"/>
      </w:pPr>
      <w:bookmarkStart w:id="2" w:name="_Toc57794993"/>
      <w:r>
        <w:t>П</w:t>
      </w:r>
      <w:r w:rsidR="008074FE">
        <w:t>редставяне на проекта</w:t>
      </w:r>
      <w:bookmarkEnd w:id="2"/>
    </w:p>
    <w:p w:rsidR="00906393" w:rsidRPr="008074FE" w:rsidRDefault="008074FE" w:rsidP="00906393">
      <w:r>
        <w:t xml:space="preserve">Нашия проект е алтернатива на играта </w:t>
      </w:r>
      <w:r>
        <w:rPr>
          <w:lang w:val="de-DE"/>
        </w:rPr>
        <w:t>TicTacToe</w:t>
      </w:r>
      <w:r w:rsidRPr="008074FE">
        <w:t xml:space="preserve"> </w:t>
      </w:r>
      <w:r>
        <w:t xml:space="preserve">изработена за </w:t>
      </w:r>
      <w:r>
        <w:rPr>
          <w:lang w:val="de-DE"/>
        </w:rPr>
        <w:t>Technologica</w:t>
      </w:r>
      <w:r w:rsidRPr="008074FE">
        <w:t xml:space="preserve"> </w:t>
      </w:r>
    </w:p>
    <w:p w:rsidR="00906393" w:rsidRDefault="00204677" w:rsidP="00906393">
      <w:pPr>
        <w:pStyle w:val="3"/>
      </w:pPr>
      <w:bookmarkStart w:id="3" w:name="_Toc57794994"/>
      <w:r>
        <w:t>Р</w:t>
      </w:r>
      <w:r w:rsidR="008074FE">
        <w:t>оли</w:t>
      </w:r>
      <w:r w:rsidR="001B750C">
        <w:t xml:space="preserve"> в отбора</w:t>
      </w:r>
      <w:bookmarkEnd w:id="3"/>
    </w:p>
    <w:tbl>
      <w:tblPr>
        <w:tblStyle w:val="aff8"/>
        <w:tblW w:w="5000" w:type="pct"/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526"/>
        <w:gridCol w:w="8500"/>
      </w:tblGrid>
      <w:tr w:rsidR="00906393" w:rsidTr="00507F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906393" w:rsidRDefault="008233CD" w:rsidP="00FB07B4">
            <w:sdt>
              <w:sdtPr>
                <w:alias w:val="№:"/>
                <w:tag w:val="№:"/>
                <w:id w:val="-1707095580"/>
                <w:placeholder>
                  <w:docPart w:val="6707B29CC6E845FEA30ED57BC904B65A"/>
                </w:placeholder>
                <w:temporary/>
                <w:showingPlcHdr/>
                <w15:appearance w15:val="hidden"/>
              </w:sdtPr>
              <w:sdtEndPr/>
              <w:sdtContent>
                <w:r w:rsidR="00906393">
                  <w:rPr>
                    <w:lang w:bidi="bg-BG"/>
                  </w:rPr>
                  <w:t>№</w:t>
                </w:r>
              </w:sdtContent>
            </w:sdt>
          </w:p>
        </w:tc>
        <w:tc>
          <w:tcPr>
            <w:tcW w:w="8500" w:type="dxa"/>
          </w:tcPr>
          <w:p w:rsidR="00906393" w:rsidRPr="001B750C" w:rsidRDefault="001B750C" w:rsidP="001B75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Р</w:t>
            </w:r>
            <w:r w:rsidR="008074FE">
              <w:rPr>
                <w:bCs/>
              </w:rPr>
              <w:t xml:space="preserve">оли </w:t>
            </w:r>
            <w:r w:rsidRPr="001B750C">
              <w:rPr>
                <w:bCs/>
              </w:rPr>
              <w:t>в отбора</w:t>
            </w:r>
          </w:p>
        </w:tc>
      </w:tr>
      <w:tr w:rsidR="00906393" w:rsidTr="00507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906393" w:rsidRDefault="00906393" w:rsidP="004F4B35">
            <w:pPr>
              <w:pStyle w:val="a"/>
            </w:pPr>
          </w:p>
        </w:tc>
        <w:tc>
          <w:tcPr>
            <w:tcW w:w="8500" w:type="dxa"/>
          </w:tcPr>
          <w:p w:rsidR="001B750C" w:rsidRPr="001B750C" w:rsidRDefault="001B750C" w:rsidP="001B7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Николай Бранков</w:t>
            </w:r>
            <w:r>
              <w:rPr>
                <w:lang w:val="en-US"/>
              </w:rPr>
              <w:t xml:space="preserve"> – Scrum Trainer</w:t>
            </w:r>
          </w:p>
        </w:tc>
      </w:tr>
      <w:tr w:rsidR="00906393" w:rsidTr="00507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906393" w:rsidRDefault="00906393" w:rsidP="00906393">
            <w:pPr>
              <w:pStyle w:val="a"/>
            </w:pPr>
          </w:p>
        </w:tc>
        <w:tc>
          <w:tcPr>
            <w:tcW w:w="8500" w:type="dxa"/>
          </w:tcPr>
          <w:p w:rsidR="00906393" w:rsidRPr="001B750C" w:rsidRDefault="001B750C" w:rsidP="001B7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Веселин Стоянов</w:t>
            </w:r>
            <w:r>
              <w:rPr>
                <w:lang w:val="en-US"/>
              </w:rPr>
              <w:t xml:space="preserve"> – Front End Developer</w:t>
            </w:r>
          </w:p>
        </w:tc>
      </w:tr>
      <w:tr w:rsidR="00906393" w:rsidTr="00507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906393" w:rsidRDefault="00906393" w:rsidP="00906393">
            <w:pPr>
              <w:pStyle w:val="a"/>
            </w:pPr>
          </w:p>
        </w:tc>
        <w:tc>
          <w:tcPr>
            <w:tcW w:w="8500" w:type="dxa"/>
          </w:tcPr>
          <w:p w:rsidR="00906393" w:rsidRPr="0078181A" w:rsidRDefault="00E64D29" w:rsidP="001B7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Радослав Иванов</w:t>
            </w:r>
            <w:r w:rsidRPr="00E64D29">
              <w:t xml:space="preserve"> – </w:t>
            </w:r>
            <w:r>
              <w:rPr>
                <w:lang w:val="en-US"/>
              </w:rPr>
              <w:t>Code</w:t>
            </w:r>
            <w:r w:rsidRPr="00E64D29">
              <w:t xml:space="preserve"> </w:t>
            </w:r>
            <w:r>
              <w:rPr>
                <w:lang w:val="en-US"/>
              </w:rPr>
              <w:t>Check</w:t>
            </w:r>
          </w:p>
        </w:tc>
      </w:tr>
      <w:tr w:rsidR="00906393" w:rsidTr="00507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906393" w:rsidRDefault="00906393" w:rsidP="00906393">
            <w:pPr>
              <w:pStyle w:val="a"/>
            </w:pPr>
          </w:p>
        </w:tc>
        <w:tc>
          <w:tcPr>
            <w:tcW w:w="8500" w:type="dxa"/>
          </w:tcPr>
          <w:p w:rsidR="00906393" w:rsidRPr="00E64D29" w:rsidRDefault="00E64D29" w:rsidP="001B7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Костадин Талигаджиев</w:t>
            </w:r>
            <w:r w:rsidRPr="00E64D29">
              <w:t xml:space="preserve"> – </w:t>
            </w:r>
            <w:r>
              <w:rPr>
                <w:lang w:val="en-US"/>
              </w:rPr>
              <w:t>C</w:t>
            </w:r>
            <w:r w:rsidRPr="00E64D29">
              <w:t xml:space="preserve">++ </w:t>
            </w:r>
            <w:r>
              <w:rPr>
                <w:lang w:val="en-US"/>
              </w:rPr>
              <w:t>Developer</w:t>
            </w:r>
            <w:r>
              <w:t xml:space="preserve"> 1</w:t>
            </w:r>
          </w:p>
        </w:tc>
      </w:tr>
      <w:tr w:rsidR="00906393" w:rsidTr="00507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906393" w:rsidRDefault="00906393" w:rsidP="00906393">
            <w:pPr>
              <w:pStyle w:val="a"/>
            </w:pPr>
          </w:p>
        </w:tc>
        <w:tc>
          <w:tcPr>
            <w:tcW w:w="8500" w:type="dxa"/>
          </w:tcPr>
          <w:p w:rsidR="001B750C" w:rsidRPr="00204677" w:rsidRDefault="001B750C" w:rsidP="001B7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t>Марио Берберов</w:t>
            </w:r>
            <w:r>
              <w:rPr>
                <w:lang w:val="en-US"/>
              </w:rPr>
              <w:t xml:space="preserve"> – C++ Developer</w:t>
            </w:r>
            <w:r w:rsidR="0078181A">
              <w:t xml:space="preserve"> 2</w:t>
            </w:r>
          </w:p>
        </w:tc>
      </w:tr>
    </w:tbl>
    <w:p w:rsidR="00906393" w:rsidRDefault="00507F4F" w:rsidP="00906393">
      <w:pPr>
        <w:pStyle w:val="3"/>
      </w:pPr>
      <w:r w:rsidRPr="00507F4F">
        <w:t> </w:t>
      </w:r>
      <w:bookmarkStart w:id="4" w:name="_Toc57794995"/>
      <w:r w:rsidRPr="00507F4F">
        <w:t>Въведение</w:t>
      </w:r>
      <w:bookmarkEnd w:id="4"/>
    </w:p>
    <w:tbl>
      <w:tblPr>
        <w:tblStyle w:val="aff8"/>
        <w:tblW w:w="5000" w:type="pct"/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26"/>
        <w:gridCol w:w="8500"/>
      </w:tblGrid>
      <w:tr w:rsidR="00906393" w:rsidRPr="00B53AF1" w:rsidTr="00632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906393" w:rsidRPr="00B53AF1" w:rsidRDefault="008233CD" w:rsidP="00FB07B4">
            <w:sdt>
              <w:sdtPr>
                <w:alias w:val="№:"/>
                <w:tag w:val="№:"/>
                <w:id w:val="763196538"/>
                <w:placeholder>
                  <w:docPart w:val="F8D063D167994F75BAD34F2D9614223E"/>
                </w:placeholder>
                <w:temporary/>
                <w:showingPlcHdr/>
                <w15:appearance w15:val="hidden"/>
              </w:sdtPr>
              <w:sdtEndPr/>
              <w:sdtContent>
                <w:r w:rsidR="00906393" w:rsidRPr="00B53AF1">
                  <w:rPr>
                    <w:lang w:bidi="bg-BG"/>
                  </w:rPr>
                  <w:t>№</w:t>
                </w:r>
              </w:sdtContent>
            </w:sdt>
          </w:p>
        </w:tc>
        <w:tc>
          <w:tcPr>
            <w:tcW w:w="8500" w:type="dxa"/>
          </w:tcPr>
          <w:p w:rsidR="00906393" w:rsidRPr="00B53AF1" w:rsidRDefault="00507F4F" w:rsidP="00507F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7F4F">
              <w:t> Въведение</w:t>
            </w:r>
          </w:p>
        </w:tc>
      </w:tr>
      <w:tr w:rsidR="00906393" w:rsidRPr="00B53AF1" w:rsidTr="00632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906393" w:rsidRPr="00B53AF1" w:rsidRDefault="00906393" w:rsidP="00906393">
            <w:pPr>
              <w:pStyle w:val="a"/>
              <w:numPr>
                <w:ilvl w:val="0"/>
                <w:numId w:val="11"/>
              </w:numPr>
            </w:pPr>
          </w:p>
        </w:tc>
        <w:tc>
          <w:tcPr>
            <w:tcW w:w="8500" w:type="dxa"/>
          </w:tcPr>
          <w:p w:rsidR="00906393" w:rsidRPr="00B53AF1" w:rsidRDefault="00507F4F" w:rsidP="0050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Какъв е продукта?</w:t>
            </w:r>
            <w:r w:rsidR="00906393">
              <w:rPr>
                <w:lang w:bidi="bg-BG"/>
              </w:rPr>
              <w:br/>
            </w:r>
            <w:r w:rsidRPr="00632A2E">
              <w:rPr>
                <w:color w:val="716767" w:themeColor="accent6" w:themeShade="BF"/>
              </w:rPr>
              <w:t>Продукта е игра, която е много популярна в световен мащаб, а именно морският шах, играта е разработена за забавлението на потребителите и подобряването на техните стратегически умения.</w:t>
            </w:r>
          </w:p>
        </w:tc>
      </w:tr>
      <w:tr w:rsidR="00906393" w:rsidRPr="00B53AF1" w:rsidTr="00632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906393" w:rsidRPr="00B53AF1" w:rsidRDefault="00906393" w:rsidP="00906393">
            <w:pPr>
              <w:pStyle w:val="a"/>
            </w:pPr>
          </w:p>
        </w:tc>
        <w:tc>
          <w:tcPr>
            <w:tcW w:w="8500" w:type="dxa"/>
          </w:tcPr>
          <w:p w:rsidR="00507F4F" w:rsidRDefault="00507F4F" w:rsidP="0050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Къде е достъпен?</w:t>
            </w:r>
          </w:p>
          <w:p w:rsidR="00507F4F" w:rsidRPr="00943729" w:rsidRDefault="008074FE" w:rsidP="00962118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716767" w:themeColor="accent6" w:themeShade="BF"/>
              </w:rPr>
              <w:t xml:space="preserve">Нашата </w:t>
            </w:r>
            <w:r w:rsidR="00962118">
              <w:rPr>
                <w:color w:val="716767" w:themeColor="accent6" w:themeShade="BF"/>
              </w:rPr>
              <w:t>к</w:t>
            </w:r>
            <w:r w:rsidR="00962118" w:rsidRPr="00962118">
              <w:rPr>
                <w:color w:val="716767" w:themeColor="accent6" w:themeShade="BF"/>
              </w:rPr>
              <w:t>олаборативна</w:t>
            </w:r>
            <w:r w:rsidR="00962118">
              <w:rPr>
                <w:color w:val="716767" w:themeColor="accent6" w:themeShade="BF"/>
              </w:rPr>
              <w:t xml:space="preserve"> работа протече в </w:t>
            </w:r>
            <w:r w:rsidR="00962118">
              <w:rPr>
                <w:color w:val="716767" w:themeColor="accent6" w:themeShade="BF"/>
                <w:lang w:val="de-DE"/>
              </w:rPr>
              <w:t>GitHub</w:t>
            </w:r>
            <w:r>
              <w:rPr>
                <w:color w:val="716767" w:themeColor="accent6" w:themeShade="BF"/>
              </w:rPr>
              <w:t xml:space="preserve"> и за да могат файловете да са достъ</w:t>
            </w:r>
            <w:r w:rsidR="00962118">
              <w:rPr>
                <w:color w:val="716767" w:themeColor="accent6" w:themeShade="BF"/>
              </w:rPr>
              <w:t xml:space="preserve">пни до всички са качени в </w:t>
            </w:r>
            <w:r w:rsidR="00962118">
              <w:rPr>
                <w:color w:val="716767" w:themeColor="accent6" w:themeShade="BF"/>
                <w:lang w:val="de-DE"/>
              </w:rPr>
              <w:t>GitHub</w:t>
            </w:r>
            <w:r>
              <w:rPr>
                <w:color w:val="716767" w:themeColor="accent6" w:themeShade="BF"/>
              </w:rPr>
              <w:t xml:space="preserve"> </w:t>
            </w:r>
            <w:r w:rsidR="00962118">
              <w:rPr>
                <w:color w:val="716767" w:themeColor="accent6" w:themeShade="BF"/>
                <w:lang w:val="de-DE"/>
              </w:rPr>
              <w:t>R</w:t>
            </w:r>
            <w:r w:rsidR="00E64D29">
              <w:rPr>
                <w:color w:val="716767" w:themeColor="accent6" w:themeShade="BF"/>
                <w:lang w:val="de-DE"/>
              </w:rPr>
              <w:t>epository</w:t>
            </w:r>
            <w:bookmarkStart w:id="5" w:name="_GoBack"/>
            <w:bookmarkEnd w:id="5"/>
            <w:r w:rsidR="00962118">
              <w:rPr>
                <w:color w:val="716767" w:themeColor="accent6" w:themeShade="BF"/>
              </w:rPr>
              <w:t>-</w:t>
            </w:r>
            <w:r>
              <w:rPr>
                <w:color w:val="716767" w:themeColor="accent6" w:themeShade="BF"/>
              </w:rPr>
              <w:t>то</w:t>
            </w:r>
            <w:r w:rsidR="00962118">
              <w:rPr>
                <w:color w:val="716767" w:themeColor="accent6" w:themeShade="BF"/>
              </w:rPr>
              <w:t xml:space="preserve"> на проекта ни</w:t>
            </w:r>
          </w:p>
        </w:tc>
      </w:tr>
      <w:tr w:rsidR="00906393" w:rsidRPr="00B53AF1" w:rsidTr="00632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906393" w:rsidRPr="00B53AF1" w:rsidRDefault="00906393" w:rsidP="00906393">
            <w:pPr>
              <w:pStyle w:val="a"/>
            </w:pPr>
          </w:p>
        </w:tc>
        <w:tc>
          <w:tcPr>
            <w:tcW w:w="8500" w:type="dxa"/>
          </w:tcPr>
          <w:p w:rsidR="00906393" w:rsidRDefault="00943729" w:rsidP="00632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Комуникация?</w:t>
            </w:r>
          </w:p>
          <w:p w:rsidR="00943729" w:rsidRPr="00632A2E" w:rsidRDefault="00943729" w:rsidP="00632A2E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2A2E">
              <w:rPr>
                <w:color w:val="716767" w:themeColor="accent6" w:themeShade="BF"/>
              </w:rPr>
              <w:t xml:space="preserve">Общуването ставаше чрез </w:t>
            </w:r>
            <w:r w:rsidRPr="00632A2E">
              <w:rPr>
                <w:color w:val="716767" w:themeColor="accent6" w:themeShade="BF"/>
                <w:lang w:val="en-US"/>
              </w:rPr>
              <w:t>Teams</w:t>
            </w:r>
            <w:r w:rsidRPr="00632A2E">
              <w:rPr>
                <w:color w:val="716767" w:themeColor="accent6" w:themeShade="BF"/>
              </w:rPr>
              <w:t xml:space="preserve"> благодарение на всички функции и предоставената визуализация чрез споделянето на екран комуникацията и обратната връзка ставаше достатъчно пълноценно</w:t>
            </w:r>
          </w:p>
        </w:tc>
      </w:tr>
      <w:tr w:rsidR="00906393" w:rsidRPr="00B53AF1" w:rsidTr="00632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906393" w:rsidRPr="00B53AF1" w:rsidRDefault="00906393" w:rsidP="00906393">
            <w:pPr>
              <w:pStyle w:val="a"/>
            </w:pPr>
          </w:p>
        </w:tc>
        <w:tc>
          <w:tcPr>
            <w:tcW w:w="8500" w:type="dxa"/>
          </w:tcPr>
          <w:p w:rsidR="00906393" w:rsidRDefault="00962118" w:rsidP="00632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Какви технологии</w:t>
            </w:r>
            <w:r w:rsidR="00943729">
              <w:t xml:space="preserve"> са използвани?</w:t>
            </w:r>
          </w:p>
          <w:p w:rsidR="00943729" w:rsidRPr="00962118" w:rsidRDefault="00962118" w:rsidP="00632A2E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716767" w:themeColor="accent6" w:themeShade="BF"/>
              </w:rPr>
              <w:t>Технологиите, които сме използвали</w:t>
            </w:r>
            <w:r w:rsidR="00943729" w:rsidRPr="00632A2E">
              <w:rPr>
                <w:color w:val="716767" w:themeColor="accent6" w:themeShade="BF"/>
              </w:rPr>
              <w:t xml:space="preserve"> е </w:t>
            </w:r>
            <w:r w:rsidR="00943729" w:rsidRPr="00632A2E">
              <w:rPr>
                <w:color w:val="716767" w:themeColor="accent6" w:themeShade="BF"/>
                <w:lang w:val="de-DE"/>
              </w:rPr>
              <w:t>Visual</w:t>
            </w:r>
            <w:r w:rsidR="00943729" w:rsidRPr="00632A2E">
              <w:rPr>
                <w:color w:val="716767" w:themeColor="accent6" w:themeShade="BF"/>
              </w:rPr>
              <w:t xml:space="preserve"> </w:t>
            </w:r>
            <w:r w:rsidR="00943729" w:rsidRPr="00632A2E">
              <w:rPr>
                <w:color w:val="716767" w:themeColor="accent6" w:themeShade="BF"/>
                <w:lang w:val="de-DE"/>
              </w:rPr>
              <w:t>Studio</w:t>
            </w:r>
            <w:r>
              <w:rPr>
                <w:color w:val="716767" w:themeColor="accent6" w:themeShade="BF"/>
              </w:rPr>
              <w:t xml:space="preserve"> като </w:t>
            </w:r>
            <w:r>
              <w:rPr>
                <w:color w:val="716767" w:themeColor="accent6" w:themeShade="BF"/>
                <w:lang w:val="de-DE"/>
              </w:rPr>
              <w:t>Code</w:t>
            </w:r>
            <w:r w:rsidRPr="00962118">
              <w:rPr>
                <w:color w:val="716767" w:themeColor="accent6" w:themeShade="BF"/>
              </w:rPr>
              <w:t xml:space="preserve"> </w:t>
            </w:r>
            <w:r>
              <w:rPr>
                <w:color w:val="716767" w:themeColor="accent6" w:themeShade="BF"/>
                <w:lang w:val="de-DE"/>
              </w:rPr>
              <w:t>Editor</w:t>
            </w:r>
            <w:r w:rsidRPr="00962118">
              <w:rPr>
                <w:color w:val="716767" w:themeColor="accent6" w:themeShade="BF"/>
              </w:rPr>
              <w:t xml:space="preserve">, </w:t>
            </w:r>
            <w:r>
              <w:rPr>
                <w:color w:val="716767" w:themeColor="accent6" w:themeShade="BF"/>
                <w:lang w:val="de-DE"/>
              </w:rPr>
              <w:t>C</w:t>
            </w:r>
            <w:r w:rsidRPr="00962118">
              <w:rPr>
                <w:color w:val="716767" w:themeColor="accent6" w:themeShade="BF"/>
              </w:rPr>
              <w:t xml:space="preserve">++ </w:t>
            </w:r>
            <w:r>
              <w:rPr>
                <w:color w:val="716767" w:themeColor="accent6" w:themeShade="BF"/>
              </w:rPr>
              <w:t xml:space="preserve">е програмния език с който сме написали кода, </w:t>
            </w:r>
            <w:r>
              <w:rPr>
                <w:color w:val="716767" w:themeColor="accent6" w:themeShade="BF"/>
                <w:lang w:val="en-US"/>
              </w:rPr>
              <w:t>Git</w:t>
            </w:r>
            <w:r w:rsidR="00E830C4">
              <w:rPr>
                <w:color w:val="716767" w:themeColor="accent6" w:themeShade="BF"/>
              </w:rPr>
              <w:t xml:space="preserve"> и </w:t>
            </w:r>
            <w:r>
              <w:rPr>
                <w:color w:val="716767" w:themeColor="accent6" w:themeShade="BF"/>
                <w:lang w:val="en-US"/>
              </w:rPr>
              <w:t>Github</w:t>
            </w:r>
            <w:r w:rsidRPr="00962118">
              <w:rPr>
                <w:color w:val="716767" w:themeColor="accent6" w:themeShade="BF"/>
              </w:rPr>
              <w:t xml:space="preserve"> </w:t>
            </w:r>
            <w:r>
              <w:rPr>
                <w:color w:val="716767" w:themeColor="accent6" w:themeShade="BF"/>
              </w:rPr>
              <w:t xml:space="preserve">за колаборативна работа, </w:t>
            </w:r>
            <w:r>
              <w:rPr>
                <w:color w:val="716767" w:themeColor="accent6" w:themeShade="BF"/>
                <w:lang w:val="de-DE"/>
              </w:rPr>
              <w:t>Teams</w:t>
            </w:r>
            <w:r w:rsidRPr="00962118">
              <w:rPr>
                <w:color w:val="716767" w:themeColor="accent6" w:themeShade="BF"/>
              </w:rPr>
              <w:t xml:space="preserve"> </w:t>
            </w:r>
            <w:r>
              <w:rPr>
                <w:color w:val="716767" w:themeColor="accent6" w:themeShade="BF"/>
              </w:rPr>
              <w:t xml:space="preserve">за връзка и комуникация, </w:t>
            </w:r>
            <w:r>
              <w:rPr>
                <w:color w:val="716767" w:themeColor="accent6" w:themeShade="BF"/>
                <w:lang w:val="de-DE"/>
              </w:rPr>
              <w:t>PowerPoint</w:t>
            </w:r>
            <w:r w:rsidRPr="00962118">
              <w:rPr>
                <w:color w:val="716767" w:themeColor="accent6" w:themeShade="BF"/>
              </w:rPr>
              <w:t xml:space="preserve"> </w:t>
            </w:r>
            <w:r>
              <w:rPr>
                <w:color w:val="716767" w:themeColor="accent6" w:themeShade="BF"/>
              </w:rPr>
              <w:t xml:space="preserve">за подготвянето на презентация и </w:t>
            </w:r>
            <w:r>
              <w:rPr>
                <w:color w:val="716767" w:themeColor="accent6" w:themeShade="BF"/>
                <w:lang w:val="de-DE"/>
              </w:rPr>
              <w:t>Word</w:t>
            </w:r>
            <w:r w:rsidRPr="00962118">
              <w:rPr>
                <w:color w:val="716767" w:themeColor="accent6" w:themeShade="BF"/>
              </w:rPr>
              <w:t xml:space="preserve"> </w:t>
            </w:r>
            <w:r>
              <w:rPr>
                <w:color w:val="716767" w:themeColor="accent6" w:themeShade="BF"/>
              </w:rPr>
              <w:t>за подготвяне на документация</w:t>
            </w:r>
          </w:p>
        </w:tc>
      </w:tr>
    </w:tbl>
    <w:p w:rsidR="00906393" w:rsidRPr="00864100" w:rsidRDefault="00864100" w:rsidP="00906393">
      <w:pPr>
        <w:pStyle w:val="3"/>
      </w:pPr>
      <w:bookmarkStart w:id="6" w:name="_Toc57794996"/>
      <w:r>
        <w:t>Методи и начин на реализация</w:t>
      </w:r>
      <w:bookmarkEnd w:id="6"/>
    </w:p>
    <w:tbl>
      <w:tblPr>
        <w:tblStyle w:val="aff8"/>
        <w:tblW w:w="5000" w:type="pct"/>
        <w:tblLayout w:type="fixed"/>
        <w:tblLook w:val="04A0" w:firstRow="1" w:lastRow="0" w:firstColumn="1" w:lastColumn="0" w:noHBand="0" w:noVBand="1"/>
        <w:tblDescription w:val="Въпроси за уточняване на целева аудитория:"/>
      </w:tblPr>
      <w:tblGrid>
        <w:gridCol w:w="526"/>
        <w:gridCol w:w="8500"/>
      </w:tblGrid>
      <w:tr w:rsidR="00906393" w:rsidRPr="00B53AF1" w:rsidTr="00802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906393" w:rsidRPr="00B53AF1" w:rsidRDefault="008233CD" w:rsidP="00FB07B4">
            <w:sdt>
              <w:sdtPr>
                <w:alias w:val="№:"/>
                <w:tag w:val="№:"/>
                <w:id w:val="70015751"/>
                <w:placeholder>
                  <w:docPart w:val="CB7FD42CB2B940D9B77413F748F1BAA2"/>
                </w:placeholder>
                <w:temporary/>
                <w:showingPlcHdr/>
                <w15:appearance w15:val="hidden"/>
              </w:sdtPr>
              <w:sdtEndPr/>
              <w:sdtContent>
                <w:r w:rsidR="00906393" w:rsidRPr="00B53AF1">
                  <w:rPr>
                    <w:lang w:bidi="bg-BG"/>
                  </w:rPr>
                  <w:t>№</w:t>
                </w:r>
              </w:sdtContent>
            </w:sdt>
          </w:p>
        </w:tc>
        <w:tc>
          <w:tcPr>
            <w:tcW w:w="8500" w:type="dxa"/>
          </w:tcPr>
          <w:p w:rsidR="00906393" w:rsidRPr="00864100" w:rsidRDefault="00864100" w:rsidP="008641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864100">
              <w:rPr>
                <w:bCs/>
              </w:rPr>
              <w:t>Методи и начин на реализация</w:t>
            </w:r>
          </w:p>
        </w:tc>
      </w:tr>
      <w:tr w:rsidR="00906393" w:rsidRPr="00B53AF1" w:rsidTr="00802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906393" w:rsidRPr="00B53AF1" w:rsidRDefault="00906393" w:rsidP="00906393">
            <w:pPr>
              <w:pStyle w:val="a"/>
              <w:numPr>
                <w:ilvl w:val="0"/>
                <w:numId w:val="12"/>
              </w:numPr>
            </w:pPr>
          </w:p>
        </w:tc>
        <w:tc>
          <w:tcPr>
            <w:tcW w:w="8500" w:type="dxa"/>
          </w:tcPr>
          <w:p w:rsidR="00906393" w:rsidRPr="00FD779F" w:rsidRDefault="00864100" w:rsidP="00864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16767" w:themeColor="accent6" w:themeShade="BF"/>
              </w:rPr>
            </w:pPr>
            <w:r>
              <w:t>Разпределението на задачи</w:t>
            </w:r>
            <w:r w:rsidR="00906393">
              <w:rPr>
                <w:lang w:bidi="bg-BG"/>
              </w:rPr>
              <w:br/>
            </w:r>
            <w:r w:rsidR="00FD779F">
              <w:rPr>
                <w:color w:val="716767" w:themeColor="accent6" w:themeShade="BF"/>
              </w:rPr>
              <w:t>Трябваше да определим задачите по начин, който всеки трябваше д</w:t>
            </w:r>
            <w:r w:rsidR="00962118">
              <w:rPr>
                <w:color w:val="716767" w:themeColor="accent6" w:themeShade="BF"/>
              </w:rPr>
              <w:t>а</w:t>
            </w:r>
            <w:r w:rsidR="00FD779F">
              <w:rPr>
                <w:color w:val="716767" w:themeColor="accent6" w:themeShade="BF"/>
              </w:rPr>
              <w:t xml:space="preserve"> бъде известен за направените неща до момента с цел на представянето да имаме по ясна представа, както и екипната работа да бъде по ефикасна и продуктивна</w:t>
            </w:r>
          </w:p>
        </w:tc>
      </w:tr>
      <w:tr w:rsidR="00906393" w:rsidRPr="00B53AF1" w:rsidTr="00802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906393" w:rsidRPr="00B53AF1" w:rsidRDefault="00906393" w:rsidP="00906393">
            <w:pPr>
              <w:pStyle w:val="a"/>
            </w:pPr>
          </w:p>
        </w:tc>
        <w:tc>
          <w:tcPr>
            <w:tcW w:w="8500" w:type="dxa"/>
          </w:tcPr>
          <w:p w:rsidR="00906393" w:rsidRDefault="00FD779F" w:rsidP="00FD7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Разпореждане на задачите</w:t>
            </w:r>
          </w:p>
          <w:p w:rsidR="00FD779F" w:rsidRPr="00FD779F" w:rsidRDefault="00FD779F" w:rsidP="0055505E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16767" w:themeColor="accent6" w:themeShade="BF"/>
              </w:rPr>
            </w:pPr>
            <w:r>
              <w:rPr>
                <w:color w:val="716767" w:themeColor="accent6" w:themeShade="BF"/>
              </w:rPr>
              <w:t>За всяка задача е избран човек, който е по-запознат в сферата и ще може да изпълни задачата по възможно най-компетентния начин</w:t>
            </w:r>
          </w:p>
        </w:tc>
      </w:tr>
      <w:tr w:rsidR="00906393" w:rsidRPr="00B53AF1" w:rsidTr="00802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906393" w:rsidRPr="00B53AF1" w:rsidRDefault="00906393" w:rsidP="00906393">
            <w:pPr>
              <w:pStyle w:val="a"/>
            </w:pPr>
          </w:p>
        </w:tc>
        <w:tc>
          <w:tcPr>
            <w:tcW w:w="8500" w:type="dxa"/>
          </w:tcPr>
          <w:p w:rsidR="00906393" w:rsidRDefault="00802B0A" w:rsidP="00802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Спазването на време</w:t>
            </w:r>
          </w:p>
          <w:p w:rsidR="00802B0A" w:rsidRPr="00802B0A" w:rsidRDefault="00802B0A" w:rsidP="0055505E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16767" w:themeColor="accent6" w:themeShade="BF"/>
              </w:rPr>
            </w:pPr>
            <w:r>
              <w:rPr>
                <w:color w:val="716767" w:themeColor="accent6" w:themeShade="BF"/>
              </w:rPr>
              <w:t>Спазването на дати  бе напомняно от … Всяка седмица е правено събрание на екипа, за да обсъдим за всеки човек колко време и до кога ще му е нужно, за да изпълни възложената задача</w:t>
            </w:r>
          </w:p>
        </w:tc>
      </w:tr>
    </w:tbl>
    <w:bookmarkStart w:id="7" w:name="_Toc57794997"/>
    <w:p w:rsidR="00906393" w:rsidRPr="001F37E1" w:rsidRDefault="008233CD" w:rsidP="00906393">
      <w:pPr>
        <w:pStyle w:val="2"/>
      </w:pPr>
      <w:sdt>
        <w:sdtPr>
          <w:alias w:val="Тестване на плана:"/>
          <w:tag w:val="Тестване на плана:"/>
          <w:id w:val="-110446811"/>
          <w:placeholder>
            <w:docPart w:val="0AE90C0932434C47884C50191F0DCD3E"/>
          </w:placeholder>
          <w:temporary/>
          <w:showingPlcHdr/>
          <w15:appearance w15:val="hidden"/>
        </w:sdtPr>
        <w:sdtEndPr/>
        <w:sdtContent>
          <w:r w:rsidR="00906393" w:rsidRPr="001F37E1">
            <w:rPr>
              <w:lang w:bidi="bg-BG"/>
            </w:rPr>
            <w:t>Тестване на плана</w:t>
          </w:r>
        </w:sdtContent>
      </w:sdt>
      <w:bookmarkEnd w:id="7"/>
    </w:p>
    <w:p w:rsidR="00906393" w:rsidRDefault="00802B0A" w:rsidP="00906393">
      <w:pPr>
        <w:pStyle w:val="3"/>
      </w:pPr>
      <w:bookmarkStart w:id="8" w:name="_Toc57794998"/>
      <w:r>
        <w:t>Всички задачи а изпълнение</w:t>
      </w:r>
      <w:bookmarkEnd w:id="8"/>
    </w:p>
    <w:tbl>
      <w:tblPr>
        <w:tblStyle w:val="aff8"/>
        <w:tblW w:w="5000" w:type="pct"/>
        <w:tblLayout w:type="fixed"/>
        <w:tblLook w:val="04A0" w:firstRow="1" w:lastRow="0" w:firstColumn="1" w:lastColumn="0" w:noHBand="0" w:noVBand="1"/>
        <w:tblDescription w:val="Таблица за възприятия на потребителите"/>
      </w:tblPr>
      <w:tblGrid>
        <w:gridCol w:w="849"/>
        <w:gridCol w:w="8177"/>
      </w:tblGrid>
      <w:tr w:rsidR="00906393" w:rsidTr="00931E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906393" w:rsidRDefault="008233CD" w:rsidP="00FB07B4">
            <w:sdt>
              <w:sdtPr>
                <w:alias w:val="№:"/>
                <w:tag w:val="№:"/>
                <w:id w:val="-1767840333"/>
                <w:placeholder>
                  <w:docPart w:val="595F405EDE594CA48A00225049216CE5"/>
                </w:placeholder>
                <w:temporary/>
                <w:showingPlcHdr/>
                <w15:appearance w15:val="hidden"/>
              </w:sdtPr>
              <w:sdtEndPr/>
              <w:sdtContent>
                <w:r w:rsidR="00906393">
                  <w:rPr>
                    <w:lang w:bidi="bg-BG"/>
                  </w:rPr>
                  <w:t>№</w:t>
                </w:r>
              </w:sdtContent>
            </w:sdt>
          </w:p>
        </w:tc>
        <w:tc>
          <w:tcPr>
            <w:tcW w:w="8192" w:type="dxa"/>
          </w:tcPr>
          <w:p w:rsidR="00906393" w:rsidRDefault="00802B0A" w:rsidP="00802B0A">
            <w:pPr>
              <w:ind w:right="-13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2B0A">
              <w:t>Изпълнените задачи</w:t>
            </w:r>
          </w:p>
        </w:tc>
      </w:tr>
      <w:tr w:rsidR="00906393" w:rsidTr="0093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906393" w:rsidRPr="00C1032B" w:rsidRDefault="00906393" w:rsidP="00906393">
            <w:pPr>
              <w:pStyle w:val="a"/>
              <w:numPr>
                <w:ilvl w:val="0"/>
                <w:numId w:val="13"/>
              </w:numPr>
            </w:pPr>
          </w:p>
        </w:tc>
        <w:tc>
          <w:tcPr>
            <w:tcW w:w="8192" w:type="dxa"/>
          </w:tcPr>
          <w:p w:rsidR="00906393" w:rsidRDefault="00802B0A" w:rsidP="00CD701B">
            <w:pPr>
              <w:spacing w:before="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</w:t>
            </w:r>
            <w:r w:rsidR="0055505E">
              <w:t xml:space="preserve">ъздаване </w:t>
            </w:r>
            <w:r>
              <w:t>на игрално поле</w:t>
            </w:r>
            <w:r w:rsidR="00906393">
              <w:rPr>
                <w:lang w:bidi="bg-BG"/>
              </w:rPr>
              <w:br/>
            </w:r>
            <w:r w:rsidRPr="00CD701B">
              <w:rPr>
                <w:color w:val="716767" w:themeColor="accent6" w:themeShade="BF"/>
              </w:rPr>
              <w:t>Създаването на игралното поле и ин</w:t>
            </w:r>
            <w:r w:rsidR="00204677">
              <w:rPr>
                <w:color w:val="716767" w:themeColor="accent6" w:themeShade="BF"/>
              </w:rPr>
              <w:t xml:space="preserve">формационното табло над полето са направени от </w:t>
            </w:r>
            <w:r w:rsidR="00204677">
              <w:rPr>
                <w:color w:val="716767" w:themeColor="accent6" w:themeShade="BF"/>
                <w:lang w:val="de-DE"/>
              </w:rPr>
              <w:t>Fron</w:t>
            </w:r>
            <w:r w:rsidR="00204677" w:rsidRPr="00204677">
              <w:rPr>
                <w:color w:val="716767" w:themeColor="accent6" w:themeShade="BF"/>
              </w:rPr>
              <w:t xml:space="preserve"> </w:t>
            </w:r>
            <w:r w:rsidR="00204677">
              <w:rPr>
                <w:color w:val="716767" w:themeColor="accent6" w:themeShade="BF"/>
                <w:lang w:val="de-DE"/>
              </w:rPr>
              <w:t>End</w:t>
            </w:r>
            <w:r w:rsidR="00204677" w:rsidRPr="00204677">
              <w:rPr>
                <w:color w:val="716767" w:themeColor="accent6" w:themeShade="BF"/>
              </w:rPr>
              <w:t xml:space="preserve"> </w:t>
            </w:r>
            <w:r w:rsidR="00204677">
              <w:rPr>
                <w:color w:val="716767" w:themeColor="accent6" w:themeShade="BF"/>
                <w:lang w:val="de-DE"/>
              </w:rPr>
              <w:t>Developer</w:t>
            </w:r>
            <w:r w:rsidR="00233F15" w:rsidRPr="00CD701B">
              <w:rPr>
                <w:color w:val="716767" w:themeColor="accent6" w:themeShade="BF"/>
              </w:rPr>
              <w:t>, за да може играча да получава информация в процеса на играта</w:t>
            </w:r>
          </w:p>
        </w:tc>
      </w:tr>
      <w:tr w:rsidR="00906393" w:rsidTr="0093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906393" w:rsidRDefault="00906393" w:rsidP="00906393">
            <w:pPr>
              <w:pStyle w:val="a"/>
            </w:pPr>
          </w:p>
        </w:tc>
        <w:tc>
          <w:tcPr>
            <w:tcW w:w="8192" w:type="dxa"/>
          </w:tcPr>
          <w:p w:rsidR="00906393" w:rsidRDefault="00233F15" w:rsidP="00233F15">
            <w:pPr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Играене на играта</w:t>
            </w:r>
          </w:p>
          <w:p w:rsidR="00233F15" w:rsidRDefault="00233F15" w:rsidP="00CD701B">
            <w:pPr>
              <w:spacing w:before="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01B">
              <w:rPr>
                <w:color w:val="716767" w:themeColor="accent6" w:themeShade="BF"/>
              </w:rPr>
              <w:t>Създадени са функции за отпечатване на игралното поле, проверяване на реда на играча, проверяване на победител, заместване на цифрата с съответния символ, както и са направени два режима за игра.</w:t>
            </w:r>
          </w:p>
        </w:tc>
      </w:tr>
      <w:tr w:rsidR="00906393" w:rsidTr="0093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906393" w:rsidRDefault="00906393" w:rsidP="00906393">
            <w:pPr>
              <w:pStyle w:val="a"/>
            </w:pPr>
          </w:p>
        </w:tc>
        <w:tc>
          <w:tcPr>
            <w:tcW w:w="8192" w:type="dxa"/>
          </w:tcPr>
          <w:p w:rsidR="00906393" w:rsidRDefault="00233F15" w:rsidP="00233F15">
            <w:pPr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Режими за игра</w:t>
            </w:r>
          </w:p>
          <w:p w:rsidR="00233F15" w:rsidRDefault="00233F15" w:rsidP="00CD701B">
            <w:pPr>
              <w:spacing w:before="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01B">
              <w:rPr>
                <w:color w:val="716767" w:themeColor="accent6" w:themeShade="BF"/>
              </w:rPr>
              <w:t>Първия режим за игра е с двама играча при което конзолата показва всеки път кой от двамата играчи е наред. Втория режим за игра е срещу компютър</w:t>
            </w:r>
            <w:r w:rsidR="006177D0" w:rsidRPr="00CD701B">
              <w:rPr>
                <w:color w:val="716767" w:themeColor="accent6" w:themeShade="BF"/>
              </w:rPr>
              <w:t>, автоматично след избирането на клетка и системата дава своя ход до спечелването на играта</w:t>
            </w:r>
          </w:p>
        </w:tc>
      </w:tr>
      <w:tr w:rsidR="00906393" w:rsidTr="0093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906393" w:rsidRDefault="00906393" w:rsidP="00906393">
            <w:pPr>
              <w:pStyle w:val="a"/>
            </w:pPr>
          </w:p>
        </w:tc>
        <w:tc>
          <w:tcPr>
            <w:tcW w:w="8192" w:type="dxa"/>
          </w:tcPr>
          <w:p w:rsidR="00906393" w:rsidRDefault="006177D0" w:rsidP="006177D0">
            <w:pPr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Документация</w:t>
            </w:r>
          </w:p>
          <w:p w:rsidR="006177D0" w:rsidRDefault="006177D0" w:rsidP="00CD701B">
            <w:pPr>
              <w:spacing w:before="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01B">
              <w:rPr>
                <w:color w:val="716767" w:themeColor="accent6" w:themeShade="BF"/>
              </w:rPr>
              <w:t>Направата на документация беше периодично. Всеки път, когато се добием с нужна и важна информация се пренасяше в Документа</w:t>
            </w:r>
          </w:p>
        </w:tc>
      </w:tr>
      <w:tr w:rsidR="00906393" w:rsidTr="0093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906393" w:rsidRDefault="00906393" w:rsidP="00906393">
            <w:pPr>
              <w:pStyle w:val="a"/>
            </w:pPr>
          </w:p>
        </w:tc>
        <w:tc>
          <w:tcPr>
            <w:tcW w:w="8192" w:type="dxa"/>
          </w:tcPr>
          <w:p w:rsidR="00906393" w:rsidRDefault="006177D0" w:rsidP="006177D0">
            <w:pPr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Презентация</w:t>
            </w:r>
          </w:p>
          <w:p w:rsidR="006177D0" w:rsidRDefault="006177D0" w:rsidP="00CD701B">
            <w:pPr>
              <w:tabs>
                <w:tab w:val="left" w:pos="4650"/>
              </w:tabs>
              <w:spacing w:before="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01B">
              <w:rPr>
                <w:color w:val="716767" w:themeColor="accent6" w:themeShade="BF"/>
              </w:rPr>
              <w:t xml:space="preserve">Презентацията е направена последна, използвани са снимки и текст. Презентацията  е автоматична </w:t>
            </w:r>
          </w:p>
        </w:tc>
      </w:tr>
    </w:tbl>
    <w:p w:rsidR="00906393" w:rsidRDefault="00204677" w:rsidP="00906393">
      <w:pPr>
        <w:pStyle w:val="3"/>
      </w:pPr>
      <w:bookmarkStart w:id="9" w:name="_Toc57794999"/>
      <w:r>
        <w:t>П</w:t>
      </w:r>
      <w:r w:rsidR="00CD701B">
        <w:t>равила на играта</w:t>
      </w:r>
      <w:bookmarkEnd w:id="9"/>
    </w:p>
    <w:tbl>
      <w:tblPr>
        <w:tblStyle w:val="aff8"/>
        <w:tblW w:w="5009" w:type="pct"/>
        <w:tblLayout w:type="fixed"/>
        <w:tblLook w:val="04A0" w:firstRow="1" w:lastRow="0" w:firstColumn="1" w:lastColumn="0" w:noHBand="0" w:noVBand="1"/>
        <w:tblDescription w:val="Таблица за количествена метрика"/>
      </w:tblPr>
      <w:tblGrid>
        <w:gridCol w:w="850"/>
        <w:gridCol w:w="8192"/>
      </w:tblGrid>
      <w:tr w:rsidR="00906393" w:rsidTr="00931E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906393" w:rsidRDefault="008233CD" w:rsidP="00FB07B4">
            <w:sdt>
              <w:sdtPr>
                <w:alias w:val="№:"/>
                <w:tag w:val="№:"/>
                <w:id w:val="-1274552842"/>
                <w:placeholder>
                  <w:docPart w:val="DB23DE6621584095915142231F9E1313"/>
                </w:placeholder>
                <w:temporary/>
                <w:showingPlcHdr/>
                <w15:appearance w15:val="hidden"/>
              </w:sdtPr>
              <w:sdtEndPr/>
              <w:sdtContent>
                <w:r w:rsidR="00906393">
                  <w:rPr>
                    <w:lang w:bidi="bg-BG"/>
                  </w:rPr>
                  <w:t>№</w:t>
                </w:r>
              </w:sdtContent>
            </w:sdt>
          </w:p>
        </w:tc>
        <w:tc>
          <w:tcPr>
            <w:tcW w:w="8192" w:type="dxa"/>
          </w:tcPr>
          <w:p w:rsidR="00906393" w:rsidRDefault="00CD701B" w:rsidP="00CD70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Правилник</w:t>
            </w:r>
          </w:p>
        </w:tc>
      </w:tr>
      <w:tr w:rsidR="00906393" w:rsidTr="0093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906393" w:rsidRPr="00C1032B" w:rsidRDefault="00906393" w:rsidP="00906393">
            <w:pPr>
              <w:pStyle w:val="a"/>
              <w:numPr>
                <w:ilvl w:val="0"/>
                <w:numId w:val="14"/>
              </w:numPr>
            </w:pPr>
          </w:p>
        </w:tc>
        <w:tc>
          <w:tcPr>
            <w:tcW w:w="8192" w:type="dxa"/>
          </w:tcPr>
          <w:p w:rsidR="00906393" w:rsidRDefault="00CD701B" w:rsidP="00CD701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Игра</w:t>
            </w:r>
            <w:r w:rsidR="00906393">
              <w:rPr>
                <w:lang w:bidi="bg-BG"/>
              </w:rPr>
              <w:br/>
            </w:r>
            <w:r w:rsidRPr="00CD701B">
              <w:rPr>
                <w:color w:val="716767" w:themeColor="accent6" w:themeShade="BF"/>
              </w:rPr>
              <w:t>Играе се от двама играчи, като всеки избира свой цвят пионки. Всеки на свой ред поставя по една пионка на дъската.</w:t>
            </w:r>
          </w:p>
        </w:tc>
      </w:tr>
      <w:tr w:rsidR="00906393" w:rsidTr="0093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906393" w:rsidRDefault="00906393" w:rsidP="00906393">
            <w:pPr>
              <w:pStyle w:val="a"/>
            </w:pPr>
          </w:p>
        </w:tc>
        <w:tc>
          <w:tcPr>
            <w:tcW w:w="8192" w:type="dxa"/>
          </w:tcPr>
          <w:p w:rsidR="00906393" w:rsidRDefault="00CD701B" w:rsidP="00CD7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Цел</w:t>
            </w:r>
          </w:p>
          <w:p w:rsidR="00CD701B" w:rsidRDefault="00CD701B" w:rsidP="00CD701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01B">
              <w:rPr>
                <w:color w:val="716767" w:themeColor="accent6" w:themeShade="BF"/>
              </w:rPr>
              <w:t>Целта е да се подредят три пионки в един ред, една колона или по диагонал. Който подреди първи тройка е победител.</w:t>
            </w:r>
          </w:p>
        </w:tc>
      </w:tr>
    </w:tbl>
    <w:p w:rsidR="00665221" w:rsidRDefault="00665221" w:rsidP="00665221">
      <w:pPr>
        <w:pStyle w:val="3"/>
      </w:pPr>
    </w:p>
    <w:p w:rsidR="00665221" w:rsidRPr="00665221" w:rsidRDefault="00665221" w:rsidP="00665221">
      <w:pPr>
        <w:pStyle w:val="3"/>
      </w:pPr>
    </w:p>
    <w:p w:rsidR="003F5235" w:rsidRDefault="003F5235" w:rsidP="00665221">
      <w:pPr>
        <w:pStyle w:val="2"/>
        <w:spacing w:before="0" w:after="100" w:afterAutospacing="1"/>
      </w:pPr>
      <w:bookmarkStart w:id="10" w:name="_Toc57795000"/>
      <w:r>
        <w:t>П</w:t>
      </w:r>
      <w:r w:rsidR="00EF6133">
        <w:t>лан за кода</w:t>
      </w:r>
      <w:bookmarkEnd w:id="10"/>
    </w:p>
    <w:tbl>
      <w:tblPr>
        <w:tblStyle w:val="aff8"/>
        <w:tblW w:w="5009" w:type="pct"/>
        <w:tblLayout w:type="fixed"/>
        <w:tblLook w:val="04A0" w:firstRow="1" w:lastRow="0" w:firstColumn="1" w:lastColumn="0" w:noHBand="0" w:noVBand="1"/>
        <w:tblDescription w:val="Таблица за уточняване на плана"/>
      </w:tblPr>
      <w:tblGrid>
        <w:gridCol w:w="850"/>
        <w:gridCol w:w="8192"/>
      </w:tblGrid>
      <w:tr w:rsidR="003F5235" w:rsidTr="003C1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3F5235" w:rsidRDefault="008233CD" w:rsidP="003C1A6F">
            <w:sdt>
              <w:sdtPr>
                <w:alias w:val="№:"/>
                <w:tag w:val="№:"/>
                <w:id w:val="1782763553"/>
                <w:placeholder>
                  <w:docPart w:val="CAB039621451417A9AAD66FDA127E9D5"/>
                </w:placeholder>
                <w:temporary/>
                <w:showingPlcHdr/>
                <w15:appearance w15:val="hidden"/>
              </w:sdtPr>
              <w:sdtEndPr/>
              <w:sdtContent>
                <w:r w:rsidR="003F5235">
                  <w:rPr>
                    <w:lang w:bidi="bg-BG"/>
                  </w:rPr>
                  <w:t>№</w:t>
                </w:r>
              </w:sdtContent>
            </w:sdt>
          </w:p>
        </w:tc>
        <w:tc>
          <w:tcPr>
            <w:tcW w:w="8192" w:type="dxa"/>
          </w:tcPr>
          <w:p w:rsidR="003F5235" w:rsidRDefault="008233CD" w:rsidP="003C1A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Въпроси:"/>
                <w:tag w:val="Въпроси:"/>
                <w:id w:val="-409314943"/>
                <w:placeholder>
                  <w:docPart w:val="DAEF2CAEF14047839891B39A346983FA"/>
                </w:placeholder>
                <w:temporary/>
                <w:showingPlcHdr/>
                <w15:appearance w15:val="hidden"/>
              </w:sdtPr>
              <w:sdtEndPr/>
              <w:sdtContent>
                <w:r w:rsidR="003F5235" w:rsidRPr="001F37E1">
                  <w:rPr>
                    <w:lang w:bidi="bg-BG"/>
                  </w:rPr>
                  <w:t>Въпроси</w:t>
                </w:r>
              </w:sdtContent>
            </w:sdt>
          </w:p>
        </w:tc>
      </w:tr>
      <w:tr w:rsidR="003F5235" w:rsidTr="003C1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3F5235" w:rsidRPr="00C1032B" w:rsidRDefault="003F5235" w:rsidP="003C1A6F">
            <w:pPr>
              <w:pStyle w:val="a"/>
              <w:numPr>
                <w:ilvl w:val="0"/>
                <w:numId w:val="15"/>
              </w:numPr>
            </w:pPr>
          </w:p>
        </w:tc>
        <w:tc>
          <w:tcPr>
            <w:tcW w:w="8192" w:type="dxa"/>
          </w:tcPr>
          <w:p w:rsidR="003F5235" w:rsidRDefault="003F5235" w:rsidP="003C1A6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Поле за игра</w:t>
            </w:r>
            <w:r>
              <w:rPr>
                <w:lang w:bidi="bg-BG"/>
              </w:rPr>
              <w:br/>
            </w:r>
            <w:r w:rsidRPr="003F5235">
              <w:rPr>
                <w:color w:val="716767" w:themeColor="accent6" w:themeShade="BF"/>
              </w:rPr>
              <w:t>Първо бяха създадени изходните данни а именно игралното поле, информационното табло и уведомление за реда на играчите</w:t>
            </w:r>
          </w:p>
        </w:tc>
      </w:tr>
      <w:tr w:rsidR="003F5235" w:rsidTr="003C1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3F5235" w:rsidRDefault="003F5235" w:rsidP="003C1A6F">
            <w:pPr>
              <w:pStyle w:val="a"/>
            </w:pPr>
          </w:p>
        </w:tc>
        <w:tc>
          <w:tcPr>
            <w:tcW w:w="8192" w:type="dxa"/>
          </w:tcPr>
          <w:p w:rsidR="003F5235" w:rsidRDefault="003F5235" w:rsidP="003C1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Заместване</w:t>
            </w:r>
          </w:p>
          <w:p w:rsidR="003F5235" w:rsidRDefault="003F5235" w:rsidP="003C1A6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5235">
              <w:rPr>
                <w:color w:val="716767" w:themeColor="accent6" w:themeShade="BF"/>
              </w:rPr>
              <w:t>След това функцията съответното число в полето да бъде заместен с символа на съответният играч</w:t>
            </w:r>
          </w:p>
        </w:tc>
      </w:tr>
      <w:tr w:rsidR="003F5235" w:rsidTr="003C1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3F5235" w:rsidRDefault="003F5235" w:rsidP="003C1A6F">
            <w:pPr>
              <w:pStyle w:val="a"/>
            </w:pPr>
          </w:p>
        </w:tc>
        <w:tc>
          <w:tcPr>
            <w:tcW w:w="8192" w:type="dxa"/>
          </w:tcPr>
          <w:p w:rsidR="003F5235" w:rsidRDefault="003F5235" w:rsidP="003C1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Режим с Двама играчи</w:t>
            </w:r>
          </w:p>
          <w:p w:rsidR="003F5235" w:rsidRDefault="003F5235" w:rsidP="003C1A6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5235">
              <w:rPr>
                <w:color w:val="716767" w:themeColor="accent6" w:themeShade="BF"/>
              </w:rPr>
              <w:t>Написан е код в който потребителя избира числото в което иска да се намира символа му, но ако полето в което е избраното от него число е празно и няма друг символ</w:t>
            </w:r>
          </w:p>
        </w:tc>
      </w:tr>
      <w:tr w:rsidR="003F5235" w:rsidTr="003C1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3F5235" w:rsidRDefault="003F5235" w:rsidP="003C1A6F">
            <w:pPr>
              <w:pStyle w:val="a"/>
            </w:pPr>
          </w:p>
        </w:tc>
        <w:tc>
          <w:tcPr>
            <w:tcW w:w="8192" w:type="dxa"/>
          </w:tcPr>
          <w:p w:rsidR="003F5235" w:rsidRDefault="002D78FD" w:rsidP="002D7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Режим игра с компютър</w:t>
            </w:r>
          </w:p>
          <w:p w:rsidR="002D78FD" w:rsidRPr="002D78FD" w:rsidRDefault="002D78FD" w:rsidP="003614AD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14AD">
              <w:rPr>
                <w:color w:val="716767" w:themeColor="accent6" w:themeShade="BF"/>
              </w:rPr>
              <w:t>Когато играча избере ход, автоматично се поставя и символа на компютъра върху номер избран на случаен принцип</w:t>
            </w:r>
          </w:p>
        </w:tc>
      </w:tr>
      <w:tr w:rsidR="003F5235" w:rsidTr="003C1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3F5235" w:rsidRDefault="003F5235" w:rsidP="003C1A6F">
            <w:pPr>
              <w:pStyle w:val="a"/>
            </w:pPr>
          </w:p>
        </w:tc>
        <w:tc>
          <w:tcPr>
            <w:tcW w:w="8192" w:type="dxa"/>
          </w:tcPr>
          <w:p w:rsidR="003F5235" w:rsidRDefault="003614AD" w:rsidP="00361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Цвят и Звук</w:t>
            </w:r>
          </w:p>
          <w:p w:rsidR="003614AD" w:rsidRDefault="003614AD" w:rsidP="003614AD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14AD">
              <w:rPr>
                <w:color w:val="716767" w:themeColor="accent6" w:themeShade="BF"/>
              </w:rPr>
              <w:t>Когато някой спечели цвета на буквите се променя на синьо, когато играта е равна на зелено, а когато избраното поле е заето от друг символ цвета се променя на червено и изписва за грешка</w:t>
            </w:r>
          </w:p>
        </w:tc>
      </w:tr>
    </w:tbl>
    <w:bookmarkStart w:id="11" w:name="_Toc57795001"/>
    <w:p w:rsidR="00906393" w:rsidRDefault="008233CD" w:rsidP="00665221">
      <w:pPr>
        <w:pStyle w:val="2"/>
        <w:spacing w:before="480"/>
      </w:pPr>
      <w:sdt>
        <w:sdtPr>
          <w:alias w:val="Привеждане на плана в действие:"/>
          <w:tag w:val="Привеждане на плана в действие:"/>
          <w:id w:val="127748446"/>
          <w:placeholder>
            <w:docPart w:val="E7D4FE99ABB5449EAAADBCF2868A0257"/>
          </w:placeholder>
          <w:temporary/>
          <w:showingPlcHdr/>
          <w15:appearance w15:val="hidden"/>
        </w:sdtPr>
        <w:sdtEndPr/>
        <w:sdtContent>
          <w:r w:rsidR="00906393" w:rsidRPr="001F37E1">
            <w:rPr>
              <w:lang w:bidi="bg-BG"/>
            </w:rPr>
            <w:t>Привеждане на плана в действие</w:t>
          </w:r>
        </w:sdtContent>
      </w:sdt>
      <w:bookmarkEnd w:id="11"/>
    </w:p>
    <w:tbl>
      <w:tblPr>
        <w:tblStyle w:val="aff8"/>
        <w:tblW w:w="5000" w:type="pct"/>
        <w:tblLayout w:type="fixed"/>
        <w:tblLook w:val="04A0" w:firstRow="1" w:lastRow="0" w:firstColumn="1" w:lastColumn="0" w:noHBand="0" w:noVBand="1"/>
        <w:tblDescription w:val="Таблица за привеждане на плана в действие"/>
      </w:tblPr>
      <w:tblGrid>
        <w:gridCol w:w="567"/>
        <w:gridCol w:w="4111"/>
        <w:gridCol w:w="1559"/>
        <w:gridCol w:w="1134"/>
        <w:gridCol w:w="1655"/>
      </w:tblGrid>
      <w:tr w:rsidR="0078181A" w:rsidTr="00534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8181A" w:rsidRDefault="0078181A" w:rsidP="0078181A">
            <w:r>
              <w:t>№</w:t>
            </w:r>
          </w:p>
        </w:tc>
        <w:sdt>
          <w:sdtPr>
            <w:alias w:val="Действие:"/>
            <w:tag w:val="Действие:"/>
            <w:id w:val="1260950545"/>
            <w:placeholder>
              <w:docPart w:val="AC8B287EBD244F51BF13F68FA95536CA"/>
            </w:placeholder>
            <w:temporary/>
            <w:showingPlcHdr/>
            <w15:appearance w15:val="hidden"/>
          </w:sdtPr>
          <w:sdtContent>
            <w:tc>
              <w:tcPr>
                <w:tcW w:w="4111" w:type="dxa"/>
              </w:tcPr>
              <w:p w:rsidR="0078181A" w:rsidRDefault="0078181A" w:rsidP="00FB07B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1F37E1">
                  <w:rPr>
                    <w:lang w:bidi="bg-BG"/>
                  </w:rPr>
                  <w:t>Действие</w:t>
                </w:r>
              </w:p>
            </w:tc>
          </w:sdtContent>
        </w:sdt>
        <w:sdt>
          <w:sdtPr>
            <w:alias w:val="Краен срок за изпълнение:"/>
            <w:tag w:val="Краен срок за изпълнение:"/>
            <w:id w:val="751247182"/>
            <w:placeholder>
              <w:docPart w:val="0ED00714EEBF4D9E8FADAFED4C4D43D3"/>
            </w:placeholder>
            <w:temporary/>
            <w:showingPlcHdr/>
            <w15:appearance w15:val="hidden"/>
          </w:sdtPr>
          <w:sdtContent>
            <w:tc>
              <w:tcPr>
                <w:tcW w:w="1559" w:type="dxa"/>
              </w:tcPr>
              <w:p w:rsidR="0078181A" w:rsidRPr="001F37E1" w:rsidRDefault="0078181A" w:rsidP="00FB07B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1F37E1">
                  <w:rPr>
                    <w:lang w:bidi="bg-BG"/>
                  </w:rPr>
                  <w:t>Краен срок за изпълнение</w:t>
                </w:r>
              </w:p>
            </w:tc>
          </w:sdtContent>
        </w:sdt>
        <w:sdt>
          <w:sdtPr>
            <w:alias w:val="Процент на изпълнение:"/>
            <w:tag w:val="Процент на изпълнение:"/>
            <w:id w:val="828792539"/>
            <w:placeholder>
              <w:docPart w:val="7B8B4E2D26B446CA812E263763B5CDFB"/>
            </w:placeholder>
            <w:temporary/>
            <w:showingPlcHdr/>
            <w15:appearance w15:val="hidden"/>
          </w:sdtPr>
          <w:sdtContent>
            <w:tc>
              <w:tcPr>
                <w:tcW w:w="1134" w:type="dxa"/>
              </w:tcPr>
              <w:p w:rsidR="0078181A" w:rsidRPr="001F37E1" w:rsidRDefault="0078181A" w:rsidP="00FB07B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1F37E1">
                  <w:rPr>
                    <w:lang w:bidi="bg-BG"/>
                  </w:rPr>
                  <w:t>% изпълнен</w:t>
                </w:r>
              </w:p>
            </w:tc>
          </w:sdtContent>
        </w:sdt>
        <w:tc>
          <w:tcPr>
            <w:tcW w:w="1655" w:type="dxa"/>
          </w:tcPr>
          <w:p w:rsidR="0078181A" w:rsidRDefault="0078181A" w:rsidP="00FB07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изпълнен от</w:t>
            </w:r>
          </w:p>
        </w:tc>
      </w:tr>
      <w:tr w:rsidR="0078181A" w:rsidTr="00534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8181A" w:rsidRPr="00D97A6E" w:rsidRDefault="0078181A" w:rsidP="00906393">
            <w:pPr>
              <w:pStyle w:val="a"/>
              <w:numPr>
                <w:ilvl w:val="0"/>
                <w:numId w:val="16"/>
              </w:numPr>
            </w:pPr>
          </w:p>
        </w:tc>
        <w:tc>
          <w:tcPr>
            <w:tcW w:w="4111" w:type="dxa"/>
          </w:tcPr>
          <w:p w:rsidR="0078181A" w:rsidRDefault="0078181A" w:rsidP="00CD7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Игрално поле</w:t>
            </w:r>
          </w:p>
        </w:tc>
        <w:tc>
          <w:tcPr>
            <w:tcW w:w="1559" w:type="dxa"/>
          </w:tcPr>
          <w:p w:rsidR="0078181A" w:rsidRPr="001F37E1" w:rsidRDefault="0078181A" w:rsidP="00CD7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10.11.2020</w:t>
            </w:r>
          </w:p>
        </w:tc>
        <w:tc>
          <w:tcPr>
            <w:tcW w:w="1134" w:type="dxa"/>
            <w:tcBorders>
              <w:right w:val="nil"/>
            </w:tcBorders>
          </w:tcPr>
          <w:p w:rsidR="0078181A" w:rsidRPr="001F37E1" w:rsidRDefault="0078181A" w:rsidP="00CD7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655" w:type="dxa"/>
            <w:tcBorders>
              <w:right w:val="nil"/>
            </w:tcBorders>
          </w:tcPr>
          <w:p w:rsidR="0078181A" w:rsidRDefault="0078181A" w:rsidP="00CD7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Front End</w:t>
            </w:r>
          </w:p>
        </w:tc>
      </w:tr>
      <w:tr w:rsidR="0078181A" w:rsidTr="00534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8181A" w:rsidRDefault="0078181A" w:rsidP="00906393">
            <w:pPr>
              <w:pStyle w:val="a"/>
            </w:pPr>
          </w:p>
        </w:tc>
        <w:tc>
          <w:tcPr>
            <w:tcW w:w="4111" w:type="dxa"/>
          </w:tcPr>
          <w:p w:rsidR="0078181A" w:rsidRPr="00DF0E7F" w:rsidRDefault="0078181A" w:rsidP="00DF0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t xml:space="preserve">Функция </w:t>
            </w:r>
            <w:r>
              <w:rPr>
                <w:lang w:val="de-DE"/>
              </w:rPr>
              <w:t>Board</w:t>
            </w:r>
          </w:p>
        </w:tc>
        <w:tc>
          <w:tcPr>
            <w:tcW w:w="1559" w:type="dxa"/>
          </w:tcPr>
          <w:p w:rsidR="0078181A" w:rsidRPr="001F37E1" w:rsidRDefault="0078181A" w:rsidP="00DF0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de-DE"/>
              </w:rPr>
              <w:t>10.11.2020</w:t>
            </w:r>
          </w:p>
        </w:tc>
        <w:tc>
          <w:tcPr>
            <w:tcW w:w="1134" w:type="dxa"/>
            <w:tcBorders>
              <w:right w:val="nil"/>
            </w:tcBorders>
          </w:tcPr>
          <w:p w:rsidR="0078181A" w:rsidRPr="001F37E1" w:rsidRDefault="0078181A" w:rsidP="00DF0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de-DE"/>
              </w:rPr>
              <w:t>100%</w:t>
            </w:r>
          </w:p>
        </w:tc>
        <w:tc>
          <w:tcPr>
            <w:tcW w:w="1655" w:type="dxa"/>
            <w:tcBorders>
              <w:right w:val="nil"/>
            </w:tcBorders>
          </w:tcPr>
          <w:p w:rsidR="0078181A" w:rsidRDefault="0078181A" w:rsidP="00DF0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Front End</w:t>
            </w:r>
          </w:p>
        </w:tc>
      </w:tr>
      <w:tr w:rsidR="0078181A" w:rsidTr="00534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8181A" w:rsidRDefault="0078181A" w:rsidP="00906393">
            <w:pPr>
              <w:pStyle w:val="a"/>
            </w:pPr>
          </w:p>
        </w:tc>
        <w:tc>
          <w:tcPr>
            <w:tcW w:w="4111" w:type="dxa"/>
          </w:tcPr>
          <w:p w:rsidR="0078181A" w:rsidRDefault="0078181A" w:rsidP="00DF0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Дизайн и план на Документация</w:t>
            </w:r>
          </w:p>
        </w:tc>
        <w:tc>
          <w:tcPr>
            <w:tcW w:w="1559" w:type="dxa"/>
          </w:tcPr>
          <w:p w:rsidR="0078181A" w:rsidRPr="00DF0E7F" w:rsidRDefault="0078181A" w:rsidP="00DF0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11.11.2020</w:t>
            </w:r>
          </w:p>
        </w:tc>
        <w:tc>
          <w:tcPr>
            <w:tcW w:w="1134" w:type="dxa"/>
            <w:tcBorders>
              <w:right w:val="nil"/>
            </w:tcBorders>
          </w:tcPr>
          <w:p w:rsidR="0078181A" w:rsidRPr="00DF0E7F" w:rsidRDefault="0078181A" w:rsidP="00DF0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655" w:type="dxa"/>
            <w:tcBorders>
              <w:right w:val="nil"/>
            </w:tcBorders>
          </w:tcPr>
          <w:p w:rsidR="0078181A" w:rsidRDefault="0078181A" w:rsidP="00DF0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Scrum Trainer</w:t>
            </w:r>
          </w:p>
        </w:tc>
      </w:tr>
      <w:tr w:rsidR="0078181A" w:rsidTr="00534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8181A" w:rsidRDefault="0078181A" w:rsidP="00906393">
            <w:pPr>
              <w:pStyle w:val="a"/>
            </w:pPr>
          </w:p>
        </w:tc>
        <w:tc>
          <w:tcPr>
            <w:tcW w:w="4111" w:type="dxa"/>
          </w:tcPr>
          <w:p w:rsidR="0078181A" w:rsidRPr="00DF0E7F" w:rsidRDefault="0078181A" w:rsidP="00DF0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Изпълнение на променлива </w:t>
            </w:r>
            <w:r>
              <w:rPr>
                <w:lang w:val="en-US"/>
              </w:rPr>
              <w:t>choice</w:t>
            </w:r>
          </w:p>
        </w:tc>
        <w:tc>
          <w:tcPr>
            <w:tcW w:w="1559" w:type="dxa"/>
          </w:tcPr>
          <w:p w:rsidR="0078181A" w:rsidRPr="001F37E1" w:rsidRDefault="0078181A" w:rsidP="00DF0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13.11.2020</w:t>
            </w:r>
          </w:p>
        </w:tc>
        <w:tc>
          <w:tcPr>
            <w:tcW w:w="1134" w:type="dxa"/>
            <w:tcBorders>
              <w:right w:val="nil"/>
            </w:tcBorders>
          </w:tcPr>
          <w:p w:rsidR="0078181A" w:rsidRPr="001F37E1" w:rsidRDefault="0078181A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655" w:type="dxa"/>
            <w:tcBorders>
              <w:right w:val="nil"/>
            </w:tcBorders>
          </w:tcPr>
          <w:p w:rsidR="0078181A" w:rsidRDefault="0078181A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C++ Developer</w:t>
            </w:r>
            <w:r>
              <w:t xml:space="preserve"> 1</w:t>
            </w:r>
          </w:p>
        </w:tc>
      </w:tr>
      <w:tr w:rsidR="0078181A" w:rsidTr="00534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8181A" w:rsidRDefault="0078181A" w:rsidP="00906393">
            <w:pPr>
              <w:pStyle w:val="a"/>
            </w:pPr>
          </w:p>
        </w:tc>
        <w:tc>
          <w:tcPr>
            <w:tcW w:w="4111" w:type="dxa"/>
          </w:tcPr>
          <w:p w:rsidR="0078181A" w:rsidRDefault="0078181A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Изпълнение на променлива </w:t>
            </w:r>
            <w:r>
              <w:rPr>
                <w:lang w:val="en-US"/>
              </w:rPr>
              <w:t>mark</w:t>
            </w:r>
          </w:p>
        </w:tc>
        <w:tc>
          <w:tcPr>
            <w:tcW w:w="1559" w:type="dxa"/>
          </w:tcPr>
          <w:p w:rsidR="0078181A" w:rsidRPr="001F37E1" w:rsidRDefault="0078181A" w:rsidP="00DF0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13.11.2020</w:t>
            </w:r>
          </w:p>
        </w:tc>
        <w:tc>
          <w:tcPr>
            <w:tcW w:w="1134" w:type="dxa"/>
            <w:tcBorders>
              <w:right w:val="nil"/>
            </w:tcBorders>
          </w:tcPr>
          <w:p w:rsidR="0078181A" w:rsidRPr="001F37E1" w:rsidRDefault="0078181A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655" w:type="dxa"/>
            <w:tcBorders>
              <w:right w:val="nil"/>
            </w:tcBorders>
          </w:tcPr>
          <w:p w:rsidR="0078181A" w:rsidRDefault="0078181A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C++ Developer</w:t>
            </w:r>
            <w:r>
              <w:t xml:space="preserve"> 1</w:t>
            </w:r>
          </w:p>
        </w:tc>
      </w:tr>
      <w:tr w:rsidR="0078181A" w:rsidTr="00534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8181A" w:rsidRDefault="0078181A" w:rsidP="00906393">
            <w:pPr>
              <w:pStyle w:val="a"/>
            </w:pPr>
          </w:p>
        </w:tc>
        <w:tc>
          <w:tcPr>
            <w:tcW w:w="4111" w:type="dxa"/>
          </w:tcPr>
          <w:p w:rsidR="0078181A" w:rsidRDefault="0078181A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Функция </w:t>
            </w:r>
            <w:r>
              <w:rPr>
                <w:lang w:val="de-DE"/>
              </w:rPr>
              <w:t>CheckWin</w:t>
            </w:r>
          </w:p>
        </w:tc>
        <w:tc>
          <w:tcPr>
            <w:tcW w:w="1559" w:type="dxa"/>
          </w:tcPr>
          <w:p w:rsidR="0078181A" w:rsidRPr="001F37E1" w:rsidRDefault="0078181A" w:rsidP="00555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20.11.2020</w:t>
            </w:r>
          </w:p>
        </w:tc>
        <w:tc>
          <w:tcPr>
            <w:tcW w:w="1134" w:type="dxa"/>
            <w:tcBorders>
              <w:right w:val="nil"/>
            </w:tcBorders>
          </w:tcPr>
          <w:p w:rsidR="0078181A" w:rsidRPr="001F37E1" w:rsidRDefault="0078181A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655" w:type="dxa"/>
            <w:tcBorders>
              <w:right w:val="nil"/>
            </w:tcBorders>
          </w:tcPr>
          <w:p w:rsidR="0078181A" w:rsidRDefault="0078181A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C++ Developer</w:t>
            </w:r>
            <w:r>
              <w:t xml:space="preserve"> 2</w:t>
            </w:r>
          </w:p>
        </w:tc>
      </w:tr>
      <w:tr w:rsidR="0078181A" w:rsidTr="00534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8181A" w:rsidRDefault="0078181A" w:rsidP="00906393">
            <w:pPr>
              <w:pStyle w:val="a"/>
            </w:pPr>
          </w:p>
        </w:tc>
        <w:tc>
          <w:tcPr>
            <w:tcW w:w="4111" w:type="dxa"/>
          </w:tcPr>
          <w:p w:rsidR="0078181A" w:rsidRPr="00DF0E7F" w:rsidRDefault="0078181A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Игра с двама играчи</w:t>
            </w:r>
          </w:p>
        </w:tc>
        <w:tc>
          <w:tcPr>
            <w:tcW w:w="1559" w:type="dxa"/>
          </w:tcPr>
          <w:p w:rsidR="0078181A" w:rsidRDefault="0078181A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20.11.2020</w:t>
            </w:r>
          </w:p>
        </w:tc>
        <w:tc>
          <w:tcPr>
            <w:tcW w:w="1134" w:type="dxa"/>
            <w:tcBorders>
              <w:right w:val="nil"/>
            </w:tcBorders>
          </w:tcPr>
          <w:p w:rsidR="0078181A" w:rsidRDefault="0078181A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655" w:type="dxa"/>
            <w:tcBorders>
              <w:right w:val="nil"/>
            </w:tcBorders>
          </w:tcPr>
          <w:p w:rsidR="0078181A" w:rsidRDefault="0078181A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Code Check</w:t>
            </w:r>
          </w:p>
        </w:tc>
      </w:tr>
      <w:tr w:rsidR="0078181A" w:rsidTr="00534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8181A" w:rsidRDefault="0078181A" w:rsidP="00906393">
            <w:pPr>
              <w:pStyle w:val="a"/>
            </w:pPr>
          </w:p>
        </w:tc>
        <w:tc>
          <w:tcPr>
            <w:tcW w:w="4111" w:type="dxa"/>
          </w:tcPr>
          <w:p w:rsidR="0078181A" w:rsidRDefault="0078181A" w:rsidP="00DF0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Игра с изкуствен интелект</w:t>
            </w:r>
          </w:p>
        </w:tc>
        <w:tc>
          <w:tcPr>
            <w:tcW w:w="1559" w:type="dxa"/>
          </w:tcPr>
          <w:p w:rsidR="0078181A" w:rsidRDefault="0078181A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26.11.2020</w:t>
            </w:r>
          </w:p>
        </w:tc>
        <w:tc>
          <w:tcPr>
            <w:tcW w:w="1134" w:type="dxa"/>
            <w:tcBorders>
              <w:right w:val="nil"/>
            </w:tcBorders>
          </w:tcPr>
          <w:p w:rsidR="0078181A" w:rsidRDefault="0078181A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655" w:type="dxa"/>
            <w:tcBorders>
              <w:right w:val="nil"/>
            </w:tcBorders>
          </w:tcPr>
          <w:p w:rsidR="0078181A" w:rsidRDefault="0078181A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C++ Developer</w:t>
            </w:r>
            <w:r>
              <w:t xml:space="preserve"> 2</w:t>
            </w:r>
          </w:p>
        </w:tc>
      </w:tr>
      <w:tr w:rsidR="0078181A" w:rsidTr="00534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8181A" w:rsidRDefault="0078181A" w:rsidP="00906393">
            <w:pPr>
              <w:pStyle w:val="a"/>
            </w:pPr>
          </w:p>
        </w:tc>
        <w:tc>
          <w:tcPr>
            <w:tcW w:w="4111" w:type="dxa"/>
          </w:tcPr>
          <w:p w:rsidR="0078181A" w:rsidRDefault="0078181A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Оцветяване и звук</w:t>
            </w:r>
          </w:p>
        </w:tc>
        <w:tc>
          <w:tcPr>
            <w:tcW w:w="1559" w:type="dxa"/>
          </w:tcPr>
          <w:p w:rsidR="0078181A" w:rsidRDefault="0078181A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27.11.2020</w:t>
            </w:r>
          </w:p>
        </w:tc>
        <w:tc>
          <w:tcPr>
            <w:tcW w:w="1134" w:type="dxa"/>
            <w:tcBorders>
              <w:right w:val="nil"/>
            </w:tcBorders>
          </w:tcPr>
          <w:p w:rsidR="0078181A" w:rsidRDefault="0078181A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655" w:type="dxa"/>
            <w:tcBorders>
              <w:right w:val="nil"/>
            </w:tcBorders>
          </w:tcPr>
          <w:p w:rsidR="0078181A" w:rsidRDefault="0078181A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C++ Developer</w:t>
            </w:r>
            <w:r>
              <w:t xml:space="preserve"> 1</w:t>
            </w:r>
          </w:p>
        </w:tc>
      </w:tr>
      <w:tr w:rsidR="0078181A" w:rsidTr="00534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8181A" w:rsidRDefault="0078181A" w:rsidP="00906393">
            <w:pPr>
              <w:pStyle w:val="a"/>
            </w:pPr>
          </w:p>
        </w:tc>
        <w:tc>
          <w:tcPr>
            <w:tcW w:w="4111" w:type="dxa"/>
          </w:tcPr>
          <w:p w:rsidR="0078181A" w:rsidRDefault="0078181A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Завършена Документация</w:t>
            </w:r>
          </w:p>
        </w:tc>
        <w:tc>
          <w:tcPr>
            <w:tcW w:w="1559" w:type="dxa"/>
          </w:tcPr>
          <w:p w:rsidR="0078181A" w:rsidRDefault="0078181A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30.11.2020</w:t>
            </w:r>
          </w:p>
        </w:tc>
        <w:tc>
          <w:tcPr>
            <w:tcW w:w="1134" w:type="dxa"/>
            <w:tcBorders>
              <w:right w:val="nil"/>
            </w:tcBorders>
          </w:tcPr>
          <w:p w:rsidR="0078181A" w:rsidRDefault="0078181A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655" w:type="dxa"/>
            <w:tcBorders>
              <w:right w:val="nil"/>
            </w:tcBorders>
          </w:tcPr>
          <w:p w:rsidR="0078181A" w:rsidRDefault="0078181A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Front End</w:t>
            </w:r>
          </w:p>
        </w:tc>
      </w:tr>
      <w:tr w:rsidR="0078181A" w:rsidTr="00534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8181A" w:rsidRDefault="0078181A" w:rsidP="00906393">
            <w:pPr>
              <w:pStyle w:val="a"/>
            </w:pPr>
          </w:p>
        </w:tc>
        <w:tc>
          <w:tcPr>
            <w:tcW w:w="4111" w:type="dxa"/>
          </w:tcPr>
          <w:p w:rsidR="0078181A" w:rsidRDefault="0078181A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Завършена Презентация</w:t>
            </w:r>
          </w:p>
        </w:tc>
        <w:tc>
          <w:tcPr>
            <w:tcW w:w="1559" w:type="dxa"/>
          </w:tcPr>
          <w:p w:rsidR="0078181A" w:rsidRDefault="0078181A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01.12.2020</w:t>
            </w:r>
          </w:p>
        </w:tc>
        <w:tc>
          <w:tcPr>
            <w:tcW w:w="1134" w:type="dxa"/>
            <w:tcBorders>
              <w:right w:val="nil"/>
            </w:tcBorders>
          </w:tcPr>
          <w:p w:rsidR="0078181A" w:rsidRDefault="0078181A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655" w:type="dxa"/>
            <w:tcBorders>
              <w:right w:val="nil"/>
            </w:tcBorders>
          </w:tcPr>
          <w:p w:rsidR="0078181A" w:rsidRPr="0078181A" w:rsidRDefault="0078181A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Scrum Trainer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Code Check</w:t>
            </w:r>
          </w:p>
        </w:tc>
      </w:tr>
    </w:tbl>
    <w:p w:rsidR="002C74C0" w:rsidRDefault="008233CD" w:rsidP="00931EBE">
      <w:pPr>
        <w:tabs>
          <w:tab w:val="left" w:pos="993"/>
        </w:tabs>
      </w:pPr>
    </w:p>
    <w:p w:rsidR="00EF6133" w:rsidRDefault="00EF6133" w:rsidP="00931EBE">
      <w:pPr>
        <w:tabs>
          <w:tab w:val="left" w:pos="993"/>
        </w:tabs>
      </w:pPr>
    </w:p>
    <w:p w:rsidR="00EF6133" w:rsidRPr="00EF6133" w:rsidRDefault="00EF6133" w:rsidP="00EF6133">
      <w:pPr>
        <w:tabs>
          <w:tab w:val="left" w:pos="993"/>
        </w:tabs>
        <w:spacing w:after="480"/>
        <w:jc w:val="center"/>
        <w:rPr>
          <w:sz w:val="32"/>
          <w:szCs w:val="32"/>
        </w:rPr>
      </w:pPr>
      <w:r w:rsidRPr="00EF6133">
        <w:rPr>
          <w:sz w:val="32"/>
          <w:szCs w:val="32"/>
        </w:rPr>
        <w:lastRenderedPageBreak/>
        <w:t>БЛОК СХЕМА</w:t>
      </w:r>
      <w:r>
        <w:rPr>
          <w:sz w:val="32"/>
          <w:szCs w:val="32"/>
        </w:rPr>
        <w:t xml:space="preserve"> НА КОДА</w:t>
      </w:r>
    </w:p>
    <w:p w:rsidR="00EF6133" w:rsidRDefault="000C2D6C" w:rsidP="00931EBE">
      <w:pPr>
        <w:tabs>
          <w:tab w:val="left" w:pos="993"/>
        </w:tabs>
      </w:pPr>
      <w:r>
        <w:rPr>
          <w:noProof/>
          <w:lang w:eastAsia="bg-BG"/>
          <w14:ligatures w14:val="none"/>
        </w:rPr>
        <w:drawing>
          <wp:inline distT="0" distB="0" distL="0" distR="0">
            <wp:extent cx="5731510" cy="3485515"/>
            <wp:effectExtent l="0" t="0" r="2540" b="635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tt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133" w:rsidSect="00E830C4">
      <w:footerReference w:type="default" r:id="rId9"/>
      <w:headerReference w:type="first" r:id="rId10"/>
      <w:pgSz w:w="11906" w:h="16838" w:code="9"/>
      <w:pgMar w:top="1440" w:right="1440" w:bottom="1440" w:left="1440" w:header="34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3CD" w:rsidRDefault="008233CD" w:rsidP="008F07DC">
      <w:pPr>
        <w:spacing w:before="0"/>
      </w:pPr>
      <w:r>
        <w:separator/>
      </w:r>
    </w:p>
  </w:endnote>
  <w:endnote w:type="continuationSeparator" w:id="0">
    <w:p w:rsidR="008233CD" w:rsidRDefault="008233CD" w:rsidP="008F07D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Таблица на долен колонтитул с дата, заглавие на документа и номер на страница"/>
    </w:tblPr>
    <w:tblGrid>
      <w:gridCol w:w="1868"/>
      <w:gridCol w:w="5399"/>
      <w:gridCol w:w="1759"/>
    </w:tblGrid>
    <w:tr w:rsidR="00A44024" w:rsidTr="004F4B35">
      <w:tc>
        <w:tcPr>
          <w:tcW w:w="1981" w:type="dxa"/>
        </w:tcPr>
        <w:sdt>
          <w:sdtPr>
            <w:alias w:val="Въведете дата:"/>
            <w:tag w:val="Въведете дата:"/>
            <w:id w:val="247627668"/>
            <w:placeholder>
              <w:docPart w:val="935C234F5C784D2AB766B24BC9278536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:rsidR="00A44024" w:rsidRPr="00F23323" w:rsidRDefault="002647B6" w:rsidP="00F23323">
              <w:pPr>
                <w:pStyle w:val="a9"/>
              </w:pPr>
              <w:r>
                <w:t>02.12.2020</w:t>
              </w:r>
            </w:p>
          </w:sdtContent>
        </w:sdt>
      </w:tc>
      <w:tc>
        <w:tcPr>
          <w:tcW w:w="5975" w:type="dxa"/>
        </w:tcPr>
        <w:sdt>
          <w:sdtPr>
            <w:alias w:val="Въведете заглавие:"/>
            <w:tag w:val="Въведете заглавие:"/>
            <w:id w:val="-1435974583"/>
            <w:placeholder>
              <w:docPart w:val="BA536AE39FE54DD2A713ED7D92FFDEE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15:appearance w15:val="hidden"/>
            <w:text w:multiLine="1"/>
          </w:sdtPr>
          <w:sdtEndPr/>
          <w:sdtContent>
            <w:p w:rsidR="00A44024" w:rsidRPr="00F23323" w:rsidRDefault="00E64D29" w:rsidP="00F23323">
              <w:pPr>
                <w:pStyle w:val="affc"/>
              </w:pPr>
              <w:r>
                <w:t>Морски шах изработен на с++ конзола</w:t>
              </w:r>
            </w:p>
          </w:sdtContent>
        </w:sdt>
      </w:tc>
      <w:tc>
        <w:tcPr>
          <w:tcW w:w="1973" w:type="dxa"/>
        </w:tcPr>
        <w:p w:rsidR="00A44024" w:rsidRPr="00543FAF" w:rsidRDefault="00AD1DD2" w:rsidP="00543FAF">
          <w:pPr>
            <w:pStyle w:val="affe"/>
          </w:pPr>
          <w:r w:rsidRPr="00F23323">
            <w:rPr>
              <w:lang w:bidi="bg-BG"/>
            </w:rPr>
            <w:fldChar w:fldCharType="begin"/>
          </w:r>
          <w:r w:rsidRPr="00F23323">
            <w:rPr>
              <w:lang w:bidi="bg-BG"/>
            </w:rPr>
            <w:instrText xml:space="preserve"> PAGE   \* MERGEFORMAT </w:instrText>
          </w:r>
          <w:r w:rsidRPr="00F23323">
            <w:rPr>
              <w:lang w:bidi="bg-BG"/>
            </w:rPr>
            <w:fldChar w:fldCharType="separate"/>
          </w:r>
          <w:r w:rsidR="00146B7D">
            <w:rPr>
              <w:noProof/>
              <w:lang w:bidi="bg-BG"/>
            </w:rPr>
            <w:t>3</w:t>
          </w:r>
          <w:r w:rsidRPr="00F23323">
            <w:rPr>
              <w:lang w:bidi="bg-BG"/>
            </w:rPr>
            <w:fldChar w:fldCharType="end"/>
          </w:r>
        </w:p>
      </w:tc>
    </w:tr>
  </w:tbl>
  <w:p w:rsidR="00A44024" w:rsidRDefault="008233CD" w:rsidP="00E475F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3CD" w:rsidRDefault="008233CD" w:rsidP="008F07DC">
      <w:pPr>
        <w:spacing w:before="0"/>
      </w:pPr>
      <w:r>
        <w:separator/>
      </w:r>
    </w:p>
  </w:footnote>
  <w:footnote w:type="continuationSeparator" w:id="0">
    <w:p w:rsidR="008233CD" w:rsidRDefault="008233CD" w:rsidP="008F07D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D67" w:rsidRDefault="00AD1DD2">
    <w:pPr>
      <w:pStyle w:val="a7"/>
    </w:pPr>
    <w:r>
      <w:rPr>
        <w:noProof/>
        <w:lang w:eastAsia="bg-BG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2FB1EC22" wp14:editId="57BCAA98">
              <wp:simplePos x="0" y="0"/>
              <mc:AlternateContent>
                <mc:Choice Requires="wp14">
                  <wp:positionH relativeFrom="page">
                    <wp14:pctPosHOffset>4500</wp14:pctPosHOffset>
                  </wp:positionH>
                </mc:Choice>
                <mc:Fallback>
                  <wp:positionH relativeFrom="page">
                    <wp:posOffset>339725</wp:posOffset>
                  </wp:positionH>
                </mc:Fallback>
              </mc:AlternateContent>
              <wp:positionV relativeFrom="page">
                <wp:align>center</wp:align>
              </wp:positionV>
              <wp:extent cx="228600" cy="9144000"/>
              <wp:effectExtent l="0" t="0" r="2540" b="0"/>
              <wp:wrapNone/>
              <wp:docPr id="2" name="Група 2" descr="Декоративна странична лента с един дълъг, тънък вертикален правоъгълник, след това интервал и малък квадрат отдолу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9" name="Правоъгълник 39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Правоъгълник 40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3000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28A6F82B" id="Група 2" o:spid="_x0000_s1026" alt="Декоративна странична лента с един дълъг, тънък вертикален правоъгълник, след това интервал и малък квадрат отдолу" style="position:absolute;margin-left:0;margin-top:0;width:18pt;height:10in;z-index:251659264;mso-width-percent:30;mso-height-percent:909;mso-left-percent:45;mso-position-horizontal-relative:page;mso-position-vertical:center;mso-position-vertical-relative:page;mso-width-percent:30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">
              <v:rect id="Правоъгълник 39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" fillcolor="#b85a22 [2405]" stroked="f" strokeweight="1pt"/>
              <v:rect id="Правоъгълник 4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" fillcolor="#345c7d [1604]" stroked="f" strokeweight="1pt">
                <v:path arrowok="t"/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EB6A8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DAE3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DC98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B44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AA43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0A81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680E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46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9CA156"/>
    <w:lvl w:ilvl="0">
      <w:start w:val="1"/>
      <w:numFmt w:val="decimal"/>
      <w:pStyle w:val="a"/>
      <w:suff w:val="nothing"/>
      <w:lvlText w:val="%1"/>
      <w:lvlJc w:val="left"/>
      <w:pPr>
        <w:ind w:left="360" w:hanging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24E711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9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7B6"/>
    <w:rsid w:val="00020B28"/>
    <w:rsid w:val="000C2D6C"/>
    <w:rsid w:val="00146B7D"/>
    <w:rsid w:val="001B750C"/>
    <w:rsid w:val="00204677"/>
    <w:rsid w:val="00231F40"/>
    <w:rsid w:val="00233F15"/>
    <w:rsid w:val="002647B6"/>
    <w:rsid w:val="00293B83"/>
    <w:rsid w:val="002A4A71"/>
    <w:rsid w:val="002A61C8"/>
    <w:rsid w:val="002D78FD"/>
    <w:rsid w:val="003614AD"/>
    <w:rsid w:val="00382A29"/>
    <w:rsid w:val="003F5235"/>
    <w:rsid w:val="00493790"/>
    <w:rsid w:val="004F4B35"/>
    <w:rsid w:val="00507F4F"/>
    <w:rsid w:val="00534C7C"/>
    <w:rsid w:val="0055505E"/>
    <w:rsid w:val="005C55A0"/>
    <w:rsid w:val="005F3E61"/>
    <w:rsid w:val="006177D0"/>
    <w:rsid w:val="00632A2E"/>
    <w:rsid w:val="006608BE"/>
    <w:rsid w:val="00665221"/>
    <w:rsid w:val="00694B8F"/>
    <w:rsid w:val="006A3CE7"/>
    <w:rsid w:val="006E48F3"/>
    <w:rsid w:val="00717C96"/>
    <w:rsid w:val="0078181A"/>
    <w:rsid w:val="007A679B"/>
    <w:rsid w:val="007F13EE"/>
    <w:rsid w:val="007F4554"/>
    <w:rsid w:val="00802B0A"/>
    <w:rsid w:val="008074FE"/>
    <w:rsid w:val="008233CD"/>
    <w:rsid w:val="00864100"/>
    <w:rsid w:val="008F07DC"/>
    <w:rsid w:val="00906393"/>
    <w:rsid w:val="00931EBE"/>
    <w:rsid w:val="00943729"/>
    <w:rsid w:val="00962118"/>
    <w:rsid w:val="00A70318"/>
    <w:rsid w:val="00AD1DD2"/>
    <w:rsid w:val="00B827FB"/>
    <w:rsid w:val="00C01494"/>
    <w:rsid w:val="00CA6DD0"/>
    <w:rsid w:val="00CD47B2"/>
    <w:rsid w:val="00CD701B"/>
    <w:rsid w:val="00DF0E7F"/>
    <w:rsid w:val="00E40238"/>
    <w:rsid w:val="00E475F2"/>
    <w:rsid w:val="00E64D29"/>
    <w:rsid w:val="00E66A4C"/>
    <w:rsid w:val="00E830C4"/>
    <w:rsid w:val="00EC2ED3"/>
    <w:rsid w:val="00EF3D1A"/>
    <w:rsid w:val="00EF6133"/>
    <w:rsid w:val="00F348C1"/>
    <w:rsid w:val="00FA5E72"/>
    <w:rsid w:val="00FD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0C4605"/>
  <w15:chartTrackingRefBased/>
  <w15:docId w15:val="{463E83B3-44A6-4760-BDD8-5C837BFDE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70318"/>
    <w:rPr>
      <w:rFonts w:eastAsiaTheme="minorEastAsia"/>
      <w:kern w:val="22"/>
      <w:lang w:eastAsia="ja-JP"/>
      <w14:ligatures w14:val="standard"/>
    </w:rPr>
  </w:style>
  <w:style w:type="paragraph" w:styleId="1">
    <w:name w:val="heading 1"/>
    <w:basedOn w:val="a1"/>
    <w:next w:val="2"/>
    <w:link w:val="10"/>
    <w:uiPriority w:val="9"/>
    <w:qFormat/>
    <w:rsid w:val="004F4B35"/>
    <w:pPr>
      <w:keepNext/>
      <w:keepLines/>
      <w:spacing w:after="40"/>
      <w:contextualSpacing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2">
    <w:name w:val="heading 2"/>
    <w:basedOn w:val="a1"/>
    <w:next w:val="3"/>
    <w:link w:val="20"/>
    <w:uiPriority w:val="9"/>
    <w:unhideWhenUsed/>
    <w:qFormat/>
    <w:rsid w:val="004F4B35"/>
    <w:pPr>
      <w:keepNext/>
      <w:keepLines/>
      <w:pBdr>
        <w:top w:val="single" w:sz="4" w:space="1" w:color="B85A22" w:themeColor="accent2" w:themeShade="BF"/>
      </w:pBdr>
      <w:spacing w:before="360" w:after="120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3">
    <w:name w:val="heading 3"/>
    <w:basedOn w:val="a1"/>
    <w:link w:val="30"/>
    <w:uiPriority w:val="9"/>
    <w:unhideWhenUsed/>
    <w:qFormat/>
    <w:rsid w:val="007A679B"/>
    <w:pPr>
      <w:keepNext/>
      <w:keepLines/>
      <w:spacing w:before="240" w:after="120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A7031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555A3C" w:themeColor="accent3" w:themeShade="80"/>
      <w:sz w:val="24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A7031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color w:val="555A3C" w:themeColor="accent3" w:themeShade="80"/>
      <w:sz w:val="2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7031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B3C17" w:themeColor="accent2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7031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7B3C17" w:themeColor="accent2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F07D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F07D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6E48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72" w:right="72"/>
    </w:pPr>
    <w:rPr>
      <w:rFonts w:ascii="Consolas" w:eastAsiaTheme="minorEastAsia" w:hAnsi="Consolas"/>
      <w:kern w:val="22"/>
      <w:szCs w:val="20"/>
      <w:lang w:eastAsia="ja-JP"/>
      <w14:ligatures w14:val="standard"/>
    </w:rPr>
  </w:style>
  <w:style w:type="character" w:customStyle="1" w:styleId="a6">
    <w:name w:val="Текст на макрос Знак"/>
    <w:basedOn w:val="a2"/>
    <w:link w:val="a5"/>
    <w:uiPriority w:val="99"/>
    <w:semiHidden/>
    <w:rsid w:val="006E48F3"/>
    <w:rPr>
      <w:rFonts w:ascii="Consolas" w:eastAsiaTheme="minorEastAsia" w:hAnsi="Consolas"/>
      <w:kern w:val="22"/>
      <w:szCs w:val="20"/>
      <w:lang w:eastAsia="ja-JP"/>
      <w14:ligatures w14:val="standard"/>
    </w:rPr>
  </w:style>
  <w:style w:type="paragraph" w:styleId="a7">
    <w:name w:val="header"/>
    <w:basedOn w:val="a1"/>
    <w:link w:val="a8"/>
    <w:uiPriority w:val="99"/>
    <w:unhideWhenUsed/>
    <w:rsid w:val="008F07DC"/>
  </w:style>
  <w:style w:type="character" w:customStyle="1" w:styleId="a8">
    <w:name w:val="Горен колонтитул Знак"/>
    <w:basedOn w:val="a2"/>
    <w:link w:val="a7"/>
    <w:uiPriority w:val="99"/>
    <w:rsid w:val="008F07DC"/>
  </w:style>
  <w:style w:type="paragraph" w:styleId="a9">
    <w:name w:val="footer"/>
    <w:basedOn w:val="a1"/>
    <w:link w:val="aa"/>
    <w:uiPriority w:val="99"/>
    <w:unhideWhenUsed/>
    <w:rsid w:val="008F07DC"/>
  </w:style>
  <w:style w:type="character" w:customStyle="1" w:styleId="aa">
    <w:name w:val="Долен колонтитул Знак"/>
    <w:basedOn w:val="a2"/>
    <w:link w:val="a9"/>
    <w:uiPriority w:val="99"/>
    <w:rsid w:val="008F07DC"/>
  </w:style>
  <w:style w:type="character" w:customStyle="1" w:styleId="30">
    <w:name w:val="Заглавие 3 Знак"/>
    <w:basedOn w:val="a2"/>
    <w:link w:val="3"/>
    <w:uiPriority w:val="9"/>
    <w:rsid w:val="007A679B"/>
    <w:rPr>
      <w:rFonts w:asciiTheme="majorHAnsi" w:eastAsiaTheme="majorEastAsia" w:hAnsiTheme="majorHAnsi" w:cstheme="majorBidi"/>
      <w:b/>
      <w:bCs/>
      <w:caps/>
      <w:color w:val="555A3C" w:themeColor="accent3" w:themeShade="80"/>
      <w:kern w:val="22"/>
      <w:sz w:val="24"/>
      <w:szCs w:val="24"/>
      <w:lang w:eastAsia="ja-JP"/>
      <w14:ligatures w14:val="standard"/>
    </w:rPr>
  </w:style>
  <w:style w:type="paragraph" w:styleId="ab">
    <w:name w:val="Title"/>
    <w:basedOn w:val="a1"/>
    <w:link w:val="ac"/>
    <w:uiPriority w:val="3"/>
    <w:qFormat/>
    <w:rsid w:val="00906393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ac">
    <w:name w:val="Заглавие Знак"/>
    <w:basedOn w:val="a2"/>
    <w:link w:val="ab"/>
    <w:uiPriority w:val="3"/>
    <w:rsid w:val="00906393"/>
    <w:rPr>
      <w:rFonts w:asciiTheme="majorHAnsi" w:eastAsiaTheme="majorEastAsia" w:hAnsiTheme="majorHAnsi" w:cstheme="majorBidi"/>
      <w:caps/>
      <w:color w:val="B85A22" w:themeColor="accent2" w:themeShade="BF"/>
      <w:kern w:val="22"/>
      <w:sz w:val="52"/>
      <w:szCs w:val="52"/>
      <w:lang w:eastAsia="ja-JP"/>
      <w14:ligatures w14:val="standard"/>
    </w:rPr>
  </w:style>
  <w:style w:type="paragraph" w:styleId="ad">
    <w:name w:val="Subtitle"/>
    <w:basedOn w:val="a1"/>
    <w:link w:val="ae"/>
    <w:uiPriority w:val="1"/>
    <w:qFormat/>
    <w:rsid w:val="00906393"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ae">
    <w:name w:val="Подзаглавие Знак"/>
    <w:basedOn w:val="a2"/>
    <w:link w:val="ad"/>
    <w:uiPriority w:val="1"/>
    <w:rsid w:val="00906393"/>
    <w:rPr>
      <w:rFonts w:asciiTheme="majorHAnsi" w:eastAsiaTheme="majorEastAsia" w:hAnsiTheme="majorHAnsi" w:cstheme="majorBidi"/>
      <w:caps/>
      <w:kern w:val="22"/>
      <w:sz w:val="28"/>
      <w:szCs w:val="28"/>
      <w:lang w:eastAsia="ja-JP"/>
      <w14:ligatures w14:val="standard"/>
    </w:rPr>
  </w:style>
  <w:style w:type="character" w:customStyle="1" w:styleId="80">
    <w:name w:val="Заглавие 8 Знак"/>
    <w:basedOn w:val="a2"/>
    <w:link w:val="8"/>
    <w:uiPriority w:val="9"/>
    <w:semiHidden/>
    <w:rsid w:val="008F07DC"/>
    <w:rPr>
      <w:rFonts w:asciiTheme="majorHAnsi" w:eastAsiaTheme="majorEastAsia" w:hAnsiTheme="majorHAnsi" w:cstheme="majorBidi"/>
      <w:szCs w:val="21"/>
    </w:rPr>
  </w:style>
  <w:style w:type="character" w:customStyle="1" w:styleId="90">
    <w:name w:val="Заглавие 9 Знак"/>
    <w:basedOn w:val="a2"/>
    <w:link w:val="9"/>
    <w:uiPriority w:val="9"/>
    <w:semiHidden/>
    <w:rsid w:val="008F07DC"/>
    <w:rPr>
      <w:rFonts w:asciiTheme="majorHAnsi" w:eastAsiaTheme="majorEastAsia" w:hAnsiTheme="majorHAnsi" w:cstheme="majorBidi"/>
      <w:i/>
      <w:iCs/>
      <w:szCs w:val="21"/>
    </w:rPr>
  </w:style>
  <w:style w:type="character" w:styleId="af">
    <w:name w:val="Intense Emphasis"/>
    <w:basedOn w:val="a2"/>
    <w:uiPriority w:val="21"/>
    <w:semiHidden/>
    <w:unhideWhenUsed/>
    <w:qFormat/>
    <w:rsid w:val="008F07DC"/>
    <w:rPr>
      <w:i/>
      <w:iCs/>
      <w:color w:val="355D7E" w:themeColor="accent1" w:themeShade="80"/>
    </w:rPr>
  </w:style>
  <w:style w:type="paragraph" w:styleId="af0">
    <w:name w:val="Quote"/>
    <w:basedOn w:val="a1"/>
    <w:next w:val="a1"/>
    <w:link w:val="af1"/>
    <w:uiPriority w:val="29"/>
    <w:semiHidden/>
    <w:unhideWhenUsed/>
    <w:qFormat/>
    <w:rsid w:val="008F07D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af1">
    <w:name w:val="Цитат Знак"/>
    <w:basedOn w:val="a2"/>
    <w:link w:val="af0"/>
    <w:uiPriority w:val="29"/>
    <w:semiHidden/>
    <w:rsid w:val="008F07DC"/>
    <w:rPr>
      <w:i/>
      <w:iCs/>
      <w:color w:val="404040" w:themeColor="text1" w:themeTint="BF"/>
    </w:rPr>
  </w:style>
  <w:style w:type="paragraph" w:styleId="af2">
    <w:name w:val="Intense Quote"/>
    <w:basedOn w:val="a1"/>
    <w:next w:val="a1"/>
    <w:link w:val="af3"/>
    <w:uiPriority w:val="30"/>
    <w:semiHidden/>
    <w:unhideWhenUsed/>
    <w:qFormat/>
    <w:rsid w:val="008F07DC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af3">
    <w:name w:val="Интензивно цитиране Знак"/>
    <w:basedOn w:val="a2"/>
    <w:link w:val="af2"/>
    <w:uiPriority w:val="30"/>
    <w:semiHidden/>
    <w:rsid w:val="008F07DC"/>
    <w:rPr>
      <w:i/>
      <w:iCs/>
      <w:color w:val="355D7E" w:themeColor="accent1" w:themeShade="80"/>
    </w:rPr>
  </w:style>
  <w:style w:type="character" w:styleId="af4">
    <w:name w:val="Intense Reference"/>
    <w:basedOn w:val="a2"/>
    <w:uiPriority w:val="32"/>
    <w:semiHidden/>
    <w:unhideWhenUsed/>
    <w:qFormat/>
    <w:rsid w:val="008F07DC"/>
    <w:rPr>
      <w:b/>
      <w:bCs/>
      <w:caps w:val="0"/>
      <w:smallCaps/>
      <w:color w:val="355D7E" w:themeColor="accent1" w:themeShade="80"/>
      <w:spacing w:val="5"/>
    </w:rPr>
  </w:style>
  <w:style w:type="paragraph" w:styleId="af5">
    <w:name w:val="caption"/>
    <w:basedOn w:val="a1"/>
    <w:next w:val="a1"/>
    <w:uiPriority w:val="35"/>
    <w:semiHidden/>
    <w:unhideWhenUsed/>
    <w:qFormat/>
    <w:rsid w:val="008F07DC"/>
    <w:pPr>
      <w:spacing w:after="200"/>
    </w:pPr>
    <w:rPr>
      <w:i/>
      <w:iCs/>
      <w:color w:val="775F55" w:themeColor="text2"/>
      <w:szCs w:val="18"/>
    </w:rPr>
  </w:style>
  <w:style w:type="character" w:customStyle="1" w:styleId="10">
    <w:name w:val="Заглавие 1 Знак"/>
    <w:basedOn w:val="a2"/>
    <w:link w:val="1"/>
    <w:uiPriority w:val="9"/>
    <w:rsid w:val="004F4B35"/>
    <w:rPr>
      <w:rFonts w:asciiTheme="majorHAnsi" w:eastAsiaTheme="majorEastAsia" w:hAnsiTheme="majorHAnsi" w:cstheme="majorBidi"/>
      <w:caps/>
      <w:color w:val="355D7E" w:themeColor="accent1" w:themeShade="80"/>
      <w:kern w:val="22"/>
      <w:sz w:val="28"/>
      <w:szCs w:val="28"/>
      <w:lang w:eastAsia="ja-JP"/>
      <w14:ligatures w14:val="standard"/>
    </w:rPr>
  </w:style>
  <w:style w:type="paragraph" w:styleId="af6">
    <w:name w:val="TOC Heading"/>
    <w:basedOn w:val="1"/>
    <w:next w:val="a1"/>
    <w:uiPriority w:val="39"/>
    <w:unhideWhenUsed/>
    <w:qFormat/>
    <w:rsid w:val="008F07DC"/>
    <w:pPr>
      <w:outlineLvl w:val="9"/>
    </w:pPr>
  </w:style>
  <w:style w:type="character" w:customStyle="1" w:styleId="20">
    <w:name w:val="Заглавие 2 Знак"/>
    <w:basedOn w:val="a2"/>
    <w:link w:val="2"/>
    <w:uiPriority w:val="9"/>
    <w:rsid w:val="004F4B35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kern w:val="22"/>
      <w:sz w:val="24"/>
      <w:szCs w:val="24"/>
      <w:lang w:eastAsia="ja-JP"/>
      <w14:ligatures w14:val="standard"/>
    </w:rPr>
  </w:style>
  <w:style w:type="paragraph" w:styleId="af7">
    <w:name w:val="Balloon Text"/>
    <w:basedOn w:val="a1"/>
    <w:link w:val="af8"/>
    <w:uiPriority w:val="99"/>
    <w:semiHidden/>
    <w:unhideWhenUsed/>
    <w:rsid w:val="008F07DC"/>
    <w:rPr>
      <w:rFonts w:ascii="Segoe UI" w:hAnsi="Segoe UI" w:cs="Segoe UI"/>
      <w:szCs w:val="18"/>
    </w:rPr>
  </w:style>
  <w:style w:type="character" w:customStyle="1" w:styleId="af8">
    <w:name w:val="Изнесен текст Знак"/>
    <w:basedOn w:val="a2"/>
    <w:link w:val="af7"/>
    <w:uiPriority w:val="99"/>
    <w:semiHidden/>
    <w:rsid w:val="008F07DC"/>
    <w:rPr>
      <w:rFonts w:ascii="Segoe UI" w:hAnsi="Segoe UI" w:cs="Segoe UI"/>
      <w:szCs w:val="18"/>
    </w:rPr>
  </w:style>
  <w:style w:type="paragraph" w:styleId="af9">
    <w:name w:val="Block Text"/>
    <w:basedOn w:val="a1"/>
    <w:uiPriority w:val="99"/>
    <w:semiHidden/>
    <w:unhideWhenUsed/>
    <w:rsid w:val="008F07DC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paragraph" w:styleId="31">
    <w:name w:val="Body Text 3"/>
    <w:basedOn w:val="a1"/>
    <w:link w:val="32"/>
    <w:uiPriority w:val="99"/>
    <w:semiHidden/>
    <w:unhideWhenUsed/>
    <w:rsid w:val="008F07DC"/>
    <w:pPr>
      <w:spacing w:after="120"/>
    </w:pPr>
    <w:rPr>
      <w:szCs w:val="16"/>
    </w:rPr>
  </w:style>
  <w:style w:type="character" w:customStyle="1" w:styleId="32">
    <w:name w:val="Основен текст 3 Знак"/>
    <w:basedOn w:val="a2"/>
    <w:link w:val="31"/>
    <w:uiPriority w:val="99"/>
    <w:semiHidden/>
    <w:rsid w:val="008F07DC"/>
    <w:rPr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8F07DC"/>
    <w:pPr>
      <w:spacing w:after="120"/>
      <w:ind w:left="360"/>
    </w:pPr>
    <w:rPr>
      <w:szCs w:val="16"/>
    </w:rPr>
  </w:style>
  <w:style w:type="character" w:customStyle="1" w:styleId="34">
    <w:name w:val="Основен текст с отстъп 3 Знак"/>
    <w:basedOn w:val="a2"/>
    <w:link w:val="33"/>
    <w:uiPriority w:val="99"/>
    <w:semiHidden/>
    <w:rsid w:val="008F07DC"/>
    <w:rPr>
      <w:szCs w:val="16"/>
    </w:rPr>
  </w:style>
  <w:style w:type="character" w:styleId="afa">
    <w:name w:val="annotation reference"/>
    <w:basedOn w:val="a2"/>
    <w:uiPriority w:val="99"/>
    <w:semiHidden/>
    <w:unhideWhenUsed/>
    <w:rsid w:val="008F07DC"/>
    <w:rPr>
      <w:sz w:val="22"/>
      <w:szCs w:val="16"/>
    </w:rPr>
  </w:style>
  <w:style w:type="paragraph" w:styleId="afb">
    <w:name w:val="annotation text"/>
    <w:basedOn w:val="a1"/>
    <w:link w:val="afc"/>
    <w:uiPriority w:val="99"/>
    <w:semiHidden/>
    <w:unhideWhenUsed/>
    <w:rsid w:val="008F07DC"/>
    <w:rPr>
      <w:szCs w:val="20"/>
    </w:rPr>
  </w:style>
  <w:style w:type="character" w:customStyle="1" w:styleId="afc">
    <w:name w:val="Текст на коментар Знак"/>
    <w:basedOn w:val="a2"/>
    <w:link w:val="afb"/>
    <w:uiPriority w:val="99"/>
    <w:semiHidden/>
    <w:rsid w:val="008F07DC"/>
    <w:rPr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8F07DC"/>
    <w:rPr>
      <w:b/>
      <w:bCs/>
    </w:rPr>
  </w:style>
  <w:style w:type="character" w:customStyle="1" w:styleId="afe">
    <w:name w:val="Предмет на коментар Знак"/>
    <w:basedOn w:val="afc"/>
    <w:link w:val="afd"/>
    <w:uiPriority w:val="99"/>
    <w:semiHidden/>
    <w:rsid w:val="008F07DC"/>
    <w:rPr>
      <w:b/>
      <w:bCs/>
      <w:szCs w:val="20"/>
    </w:rPr>
  </w:style>
  <w:style w:type="paragraph" w:styleId="aff">
    <w:name w:val="Document Map"/>
    <w:basedOn w:val="a1"/>
    <w:link w:val="aff0"/>
    <w:uiPriority w:val="99"/>
    <w:semiHidden/>
    <w:unhideWhenUsed/>
    <w:rsid w:val="008F07DC"/>
    <w:rPr>
      <w:rFonts w:ascii="Segoe UI" w:hAnsi="Segoe UI" w:cs="Segoe UI"/>
      <w:szCs w:val="16"/>
    </w:rPr>
  </w:style>
  <w:style w:type="character" w:customStyle="1" w:styleId="aff0">
    <w:name w:val="План на документа Знак"/>
    <w:basedOn w:val="a2"/>
    <w:link w:val="aff"/>
    <w:uiPriority w:val="99"/>
    <w:semiHidden/>
    <w:rsid w:val="008F07DC"/>
    <w:rPr>
      <w:rFonts w:ascii="Segoe UI" w:hAnsi="Segoe UI" w:cs="Segoe UI"/>
      <w:szCs w:val="16"/>
    </w:rPr>
  </w:style>
  <w:style w:type="paragraph" w:styleId="aff1">
    <w:name w:val="endnote text"/>
    <w:basedOn w:val="a1"/>
    <w:link w:val="aff2"/>
    <w:uiPriority w:val="99"/>
    <w:semiHidden/>
    <w:unhideWhenUsed/>
    <w:rsid w:val="008F07DC"/>
    <w:rPr>
      <w:szCs w:val="20"/>
    </w:rPr>
  </w:style>
  <w:style w:type="character" w:customStyle="1" w:styleId="aff2">
    <w:name w:val="Текст на бележка в края Знак"/>
    <w:basedOn w:val="a2"/>
    <w:link w:val="aff1"/>
    <w:uiPriority w:val="99"/>
    <w:semiHidden/>
    <w:rsid w:val="008F07DC"/>
    <w:rPr>
      <w:szCs w:val="20"/>
    </w:rPr>
  </w:style>
  <w:style w:type="paragraph" w:styleId="aff3">
    <w:name w:val="envelope return"/>
    <w:basedOn w:val="a1"/>
    <w:uiPriority w:val="99"/>
    <w:semiHidden/>
    <w:unhideWhenUsed/>
    <w:rsid w:val="008F07DC"/>
    <w:rPr>
      <w:rFonts w:asciiTheme="majorHAnsi" w:eastAsiaTheme="majorEastAsia" w:hAnsiTheme="majorHAnsi" w:cstheme="majorBidi"/>
      <w:szCs w:val="20"/>
    </w:rPr>
  </w:style>
  <w:style w:type="paragraph" w:styleId="aff4">
    <w:name w:val="footnote text"/>
    <w:basedOn w:val="a1"/>
    <w:link w:val="aff5"/>
    <w:uiPriority w:val="99"/>
    <w:semiHidden/>
    <w:unhideWhenUsed/>
    <w:rsid w:val="008F07DC"/>
    <w:rPr>
      <w:szCs w:val="20"/>
    </w:rPr>
  </w:style>
  <w:style w:type="character" w:customStyle="1" w:styleId="aff5">
    <w:name w:val="Текст под линия Знак"/>
    <w:basedOn w:val="a2"/>
    <w:link w:val="aff4"/>
    <w:uiPriority w:val="99"/>
    <w:semiHidden/>
    <w:rsid w:val="008F07DC"/>
    <w:rPr>
      <w:szCs w:val="20"/>
    </w:rPr>
  </w:style>
  <w:style w:type="character" w:styleId="HTML">
    <w:name w:val="HTML Code"/>
    <w:basedOn w:val="a2"/>
    <w:uiPriority w:val="99"/>
    <w:semiHidden/>
    <w:unhideWhenUsed/>
    <w:rsid w:val="008F07DC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8F07DC"/>
    <w:rPr>
      <w:rFonts w:ascii="Consolas" w:hAnsi="Consolas"/>
      <w:szCs w:val="20"/>
    </w:rPr>
  </w:style>
  <w:style w:type="character" w:customStyle="1" w:styleId="HTML2">
    <w:name w:val="HTML стандартен Знак"/>
    <w:basedOn w:val="a2"/>
    <w:link w:val="HTML1"/>
    <w:uiPriority w:val="99"/>
    <w:semiHidden/>
    <w:rsid w:val="008F07DC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aff6">
    <w:name w:val="Plain Text"/>
    <w:basedOn w:val="a1"/>
    <w:link w:val="aff7"/>
    <w:uiPriority w:val="99"/>
    <w:semiHidden/>
    <w:unhideWhenUsed/>
    <w:rsid w:val="008F07DC"/>
    <w:rPr>
      <w:rFonts w:ascii="Consolas" w:hAnsi="Consolas"/>
      <w:szCs w:val="21"/>
    </w:rPr>
  </w:style>
  <w:style w:type="character" w:customStyle="1" w:styleId="aff7">
    <w:name w:val="Обикновен текст Знак"/>
    <w:basedOn w:val="a2"/>
    <w:link w:val="aff6"/>
    <w:uiPriority w:val="99"/>
    <w:semiHidden/>
    <w:rsid w:val="008F07DC"/>
    <w:rPr>
      <w:rFonts w:ascii="Consolas" w:hAnsi="Consolas"/>
      <w:szCs w:val="21"/>
    </w:rPr>
  </w:style>
  <w:style w:type="table" w:customStyle="1" w:styleId="aff8">
    <w:name w:val="Без граници"/>
    <w:basedOn w:val="a3"/>
    <w:uiPriority w:val="99"/>
    <w:rsid w:val="004F4B35"/>
    <w:rPr>
      <w:rFonts w:eastAsiaTheme="minorEastAsia"/>
      <w:kern w:val="22"/>
      <w:lang w:eastAsia="ja-JP"/>
      <w14:ligatures w14:val="standard"/>
    </w:rPr>
    <w:tblPr>
      <w:tblBorders>
        <w:bottom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1CBB5" w:themeColor="accent2" w:themeTint="66"/>
          <w:right w:val="nil"/>
          <w:insideH w:val="nil"/>
          <w:insideV w:val="single" w:sz="4" w:space="0" w:color="F1CBB5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customStyle="1" w:styleId="aff9">
    <w:name w:val="Емблема"/>
    <w:basedOn w:val="a1"/>
    <w:uiPriority w:val="2"/>
    <w:qFormat/>
    <w:rsid w:val="00906393"/>
    <w:pPr>
      <w:spacing w:before="4500" w:after="1440"/>
      <w:jc w:val="right"/>
    </w:pPr>
    <w:rPr>
      <w:color w:val="59473F" w:themeColor="text2" w:themeShade="BF"/>
      <w:sz w:val="52"/>
      <w:szCs w:val="52"/>
    </w:rPr>
  </w:style>
  <w:style w:type="paragraph" w:customStyle="1" w:styleId="affa">
    <w:name w:val="Информация за връзка"/>
    <w:basedOn w:val="a1"/>
    <w:next w:val="a1"/>
    <w:uiPriority w:val="4"/>
    <w:qFormat/>
    <w:rsid w:val="00906393"/>
    <w:pPr>
      <w:spacing w:before="1440" w:line="360" w:lineRule="auto"/>
      <w:contextualSpacing/>
      <w:jc w:val="right"/>
    </w:pPr>
    <w:rPr>
      <w:caps/>
    </w:rPr>
  </w:style>
  <w:style w:type="paragraph" w:styleId="a">
    <w:name w:val="List Number"/>
    <w:basedOn w:val="a1"/>
    <w:uiPriority w:val="10"/>
    <w:qFormat/>
    <w:rsid w:val="00906393"/>
    <w:pPr>
      <w:numPr>
        <w:numId w:val="6"/>
      </w:numPr>
      <w:contextualSpacing/>
    </w:pPr>
  </w:style>
  <w:style w:type="character" w:styleId="affb">
    <w:name w:val="Emphasis"/>
    <w:basedOn w:val="a2"/>
    <w:uiPriority w:val="12"/>
    <w:unhideWhenUsed/>
    <w:qFormat/>
    <w:rsid w:val="00906393"/>
    <w:rPr>
      <w:i/>
      <w:iCs/>
      <w:color w:val="595959" w:themeColor="text1" w:themeTint="A6"/>
    </w:rPr>
  </w:style>
  <w:style w:type="paragraph" w:customStyle="1" w:styleId="affc">
    <w:name w:val="Долен колонтитул – подравняване в средата"/>
    <w:basedOn w:val="a9"/>
    <w:link w:val="affd"/>
    <w:uiPriority w:val="13"/>
    <w:qFormat/>
    <w:rsid w:val="00906393"/>
    <w:pPr>
      <w:jc w:val="center"/>
    </w:pPr>
  </w:style>
  <w:style w:type="character" w:customStyle="1" w:styleId="affd">
    <w:name w:val="Долен колонтитул – подравняване в средата (знак)"/>
    <w:basedOn w:val="aa"/>
    <w:link w:val="affc"/>
    <w:uiPriority w:val="13"/>
    <w:rsid w:val="00906393"/>
    <w:rPr>
      <w:rFonts w:eastAsiaTheme="minorEastAsia"/>
      <w:kern w:val="22"/>
      <w:lang w:eastAsia="ja-JP"/>
      <w14:ligatures w14:val="standard"/>
    </w:rPr>
  </w:style>
  <w:style w:type="paragraph" w:customStyle="1" w:styleId="affe">
    <w:name w:val="Долен колонтитул – подравняване отдясно"/>
    <w:basedOn w:val="a9"/>
    <w:link w:val="afff"/>
    <w:uiPriority w:val="13"/>
    <w:qFormat/>
    <w:rsid w:val="00906393"/>
    <w:pPr>
      <w:jc w:val="right"/>
    </w:pPr>
  </w:style>
  <w:style w:type="character" w:customStyle="1" w:styleId="afff">
    <w:name w:val="Долен колонтитул – подравняване отдясно (знак)"/>
    <w:basedOn w:val="aa"/>
    <w:link w:val="affe"/>
    <w:uiPriority w:val="13"/>
    <w:rsid w:val="00906393"/>
    <w:rPr>
      <w:rFonts w:eastAsiaTheme="minorEastAsia"/>
      <w:kern w:val="22"/>
      <w:lang w:eastAsia="ja-JP"/>
      <w14:ligatures w14:val="standard"/>
    </w:rPr>
  </w:style>
  <w:style w:type="paragraph" w:styleId="a0">
    <w:name w:val="List Bullet"/>
    <w:basedOn w:val="a1"/>
    <w:uiPriority w:val="11"/>
    <w:qFormat/>
    <w:rsid w:val="00906393"/>
    <w:pPr>
      <w:numPr>
        <w:numId w:val="17"/>
      </w:numPr>
      <w:contextualSpacing/>
    </w:pPr>
  </w:style>
  <w:style w:type="table" w:styleId="afff0">
    <w:name w:val="Table Grid"/>
    <w:basedOn w:val="a3"/>
    <w:uiPriority w:val="39"/>
    <w:rsid w:val="00AD1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1">
    <w:name w:val="Placeholder Text"/>
    <w:basedOn w:val="a2"/>
    <w:uiPriority w:val="99"/>
    <w:semiHidden/>
    <w:rsid w:val="004F4B35"/>
    <w:rPr>
      <w:color w:val="808080"/>
    </w:rPr>
  </w:style>
  <w:style w:type="character" w:customStyle="1" w:styleId="40">
    <w:name w:val="Заглавие 4 Знак"/>
    <w:basedOn w:val="a2"/>
    <w:link w:val="4"/>
    <w:uiPriority w:val="9"/>
    <w:semiHidden/>
    <w:rsid w:val="00A70318"/>
    <w:rPr>
      <w:rFonts w:asciiTheme="majorHAnsi" w:eastAsiaTheme="majorEastAsia" w:hAnsiTheme="majorHAnsi" w:cstheme="majorBidi"/>
      <w:b/>
      <w:iCs/>
      <w:color w:val="555A3C" w:themeColor="accent3" w:themeShade="80"/>
      <w:kern w:val="22"/>
      <w:sz w:val="24"/>
      <w:lang w:eastAsia="ja-JP"/>
      <w14:ligatures w14:val="standard"/>
    </w:rPr>
  </w:style>
  <w:style w:type="character" w:customStyle="1" w:styleId="50">
    <w:name w:val="Заглавие 5 Знак"/>
    <w:basedOn w:val="a2"/>
    <w:link w:val="5"/>
    <w:uiPriority w:val="9"/>
    <w:semiHidden/>
    <w:rsid w:val="00A70318"/>
    <w:rPr>
      <w:rFonts w:asciiTheme="majorHAnsi" w:eastAsiaTheme="majorEastAsia" w:hAnsiTheme="majorHAnsi" w:cstheme="majorBidi"/>
      <w:i/>
      <w:color w:val="555A3C" w:themeColor="accent3" w:themeShade="80"/>
      <w:kern w:val="22"/>
      <w:sz w:val="24"/>
      <w:lang w:eastAsia="ja-JP"/>
      <w14:ligatures w14:val="standard"/>
    </w:rPr>
  </w:style>
  <w:style w:type="character" w:customStyle="1" w:styleId="60">
    <w:name w:val="Заглавие 6 Знак"/>
    <w:basedOn w:val="a2"/>
    <w:link w:val="6"/>
    <w:uiPriority w:val="9"/>
    <w:semiHidden/>
    <w:rsid w:val="00A70318"/>
    <w:rPr>
      <w:rFonts w:asciiTheme="majorHAnsi" w:eastAsiaTheme="majorEastAsia" w:hAnsiTheme="majorHAnsi" w:cstheme="majorBidi"/>
      <w:color w:val="7B3C17" w:themeColor="accent2" w:themeShade="80"/>
      <w:kern w:val="22"/>
      <w:lang w:eastAsia="ja-JP"/>
      <w14:ligatures w14:val="standard"/>
    </w:rPr>
  </w:style>
  <w:style w:type="character" w:customStyle="1" w:styleId="70">
    <w:name w:val="Заглавие 7 Знак"/>
    <w:basedOn w:val="a2"/>
    <w:link w:val="7"/>
    <w:uiPriority w:val="9"/>
    <w:semiHidden/>
    <w:rsid w:val="00A70318"/>
    <w:rPr>
      <w:rFonts w:asciiTheme="majorHAnsi" w:eastAsiaTheme="majorEastAsia" w:hAnsiTheme="majorHAnsi" w:cstheme="majorBidi"/>
      <w:i/>
      <w:iCs/>
      <w:color w:val="7B3C17" w:themeColor="accent2" w:themeShade="80"/>
      <w:kern w:val="22"/>
      <w:lang w:eastAsia="ja-JP"/>
      <w14:ligatures w14:val="standard"/>
    </w:rPr>
  </w:style>
  <w:style w:type="paragraph" w:styleId="11">
    <w:name w:val="toc 1"/>
    <w:basedOn w:val="a1"/>
    <w:next w:val="a1"/>
    <w:autoRedefine/>
    <w:uiPriority w:val="39"/>
    <w:unhideWhenUsed/>
    <w:rsid w:val="00E830C4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E830C4"/>
    <w:pPr>
      <w:spacing w:after="100"/>
      <w:ind w:left="220"/>
    </w:pPr>
  </w:style>
  <w:style w:type="paragraph" w:styleId="35">
    <w:name w:val="toc 3"/>
    <w:basedOn w:val="a1"/>
    <w:next w:val="a1"/>
    <w:autoRedefine/>
    <w:uiPriority w:val="39"/>
    <w:unhideWhenUsed/>
    <w:rsid w:val="00E830C4"/>
    <w:pPr>
      <w:spacing w:after="100"/>
      <w:ind w:left="440"/>
    </w:pPr>
  </w:style>
  <w:style w:type="character" w:styleId="afff2">
    <w:name w:val="Hyperlink"/>
    <w:basedOn w:val="a2"/>
    <w:uiPriority w:val="99"/>
    <w:unhideWhenUsed/>
    <w:rsid w:val="00E830C4"/>
    <w:rPr>
      <w:color w:val="F7B61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80;\&#1055;&#1083;&#1072;&#1085;%20&#1079;&#1072;%20&#1087;&#1088;&#1086;&#1092;&#1080;&#1083;&#1080;&#1088;&#1072;&#1085;&#1077;%20&#1085;&#1072;%20&#1094;&#1077;&#1083;&#1077;&#1074;&#1072;%20&#1072;&#1091;&#1076;&#1080;&#1090;&#1086;&#1088;&#1080;&#1103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C65915EC8954129B04BA0F37BCFFA2A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414A4ECB-154B-48FC-96E6-F69528EF9F26}"/>
      </w:docPartPr>
      <w:docPartBody>
        <w:p w:rsidR="003E5FE5" w:rsidRDefault="00C45513">
          <w:pPr>
            <w:pStyle w:val="FC65915EC8954129B04BA0F37BCFFA2A"/>
          </w:pPr>
          <w:r w:rsidRPr="001F37E1">
            <w:rPr>
              <w:lang w:bidi="bg-BG"/>
            </w:rPr>
            <w:t>Дата</w:t>
          </w:r>
        </w:p>
      </w:docPartBody>
    </w:docPart>
    <w:docPart>
      <w:docPartPr>
        <w:name w:val="9E63F7F444C1415BB7D58D8A18AB97A6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1945FF57-6B59-4D68-ABB1-BC56D7F6A1A7}"/>
      </w:docPartPr>
      <w:docPartBody>
        <w:p w:rsidR="003E5FE5" w:rsidRDefault="00C45513">
          <w:pPr>
            <w:pStyle w:val="9E63F7F444C1415BB7D58D8A18AB97A6"/>
          </w:pPr>
          <w:r w:rsidRPr="001F37E1">
            <w:rPr>
              <w:lang w:bidi="bg-BG"/>
            </w:rPr>
            <w:t>План за профилиране на целева аудитория</w:t>
          </w:r>
        </w:p>
      </w:docPartBody>
    </w:docPart>
    <w:docPart>
      <w:docPartPr>
        <w:name w:val="D6BD939FE1F243B7B07B76B1E971CE97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7FFF79D3-C1AD-4747-AC2B-77F927634889}"/>
      </w:docPartPr>
      <w:docPartBody>
        <w:p w:rsidR="003E5FE5" w:rsidRDefault="00C45513">
          <w:pPr>
            <w:pStyle w:val="D6BD939FE1F243B7B07B76B1E971CE97"/>
          </w:pPr>
          <w:r w:rsidRPr="001F37E1">
            <w:rPr>
              <w:lang w:bidi="bg-BG"/>
            </w:rPr>
            <w:t>подзаглавие</w:t>
          </w:r>
        </w:p>
      </w:docPartBody>
    </w:docPart>
    <w:docPart>
      <w:docPartPr>
        <w:name w:val="7ACCC2153CE0421DBE0D347B24C5E547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69400758-C798-4F00-AB2A-BF85835D3D76}"/>
      </w:docPartPr>
      <w:docPartBody>
        <w:p w:rsidR="003E5FE5" w:rsidRDefault="00C45513">
          <w:pPr>
            <w:pStyle w:val="7ACCC2153CE0421DBE0D347B24C5E547"/>
          </w:pPr>
          <w:r w:rsidRPr="001F37E1">
            <w:rPr>
              <w:lang w:bidi="bg-BG"/>
            </w:rPr>
            <w:t>Представено от</w:t>
          </w:r>
        </w:p>
      </w:docPartBody>
    </w:docPart>
    <w:docPart>
      <w:docPartPr>
        <w:name w:val="3CF28760D57D445EA5BDC341CB5BD168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D318031B-5A90-43A9-B053-2B816087BECB}"/>
      </w:docPartPr>
      <w:docPartBody>
        <w:p w:rsidR="003E5FE5" w:rsidRDefault="00C45513">
          <w:pPr>
            <w:pStyle w:val="3CF28760D57D445EA5BDC341CB5BD168"/>
          </w:pPr>
          <w:r w:rsidRPr="001F37E1">
            <w:rPr>
              <w:lang w:bidi="bg-BG"/>
            </w:rPr>
            <w:t>Вашето име</w:t>
          </w:r>
        </w:p>
      </w:docPartBody>
    </w:docPart>
    <w:docPart>
      <w:docPartPr>
        <w:name w:val="935C234F5C784D2AB766B24BC9278536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01B93E7E-FC0E-49A0-A638-47DD0CBA66DC}"/>
      </w:docPartPr>
      <w:docPartBody>
        <w:p w:rsidR="003E5FE5" w:rsidRDefault="00C45513">
          <w:pPr>
            <w:pStyle w:val="935C234F5C784D2AB766B24BC9278536"/>
          </w:pPr>
          <w:r>
            <w:rPr>
              <w:lang w:bidi="bg-BG"/>
            </w:rPr>
            <w:t xml:space="preserve">Име на </w:t>
          </w:r>
          <w:r w:rsidRPr="001F37E1">
            <w:rPr>
              <w:lang w:bidi="bg-BG"/>
            </w:rPr>
            <w:t>фирма</w:t>
          </w:r>
        </w:p>
      </w:docPartBody>
    </w:docPart>
    <w:docPart>
      <w:docPartPr>
        <w:name w:val="BA536AE39FE54DD2A713ED7D92FFDEEB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09CA3485-EB72-45BB-982F-EB4D8EDE2ECF}"/>
      </w:docPartPr>
      <w:docPartBody>
        <w:p w:rsidR="003E5FE5" w:rsidRDefault="00C45513">
          <w:pPr>
            <w:pStyle w:val="BA536AE39FE54DD2A713ED7D92FFDEEB"/>
          </w:pPr>
          <w:r w:rsidRPr="001F37E1">
            <w:rPr>
              <w:lang w:bidi="bg-BG"/>
            </w:rPr>
            <w:t>План за профилиране на целева аудитория</w:t>
          </w:r>
        </w:p>
      </w:docPartBody>
    </w:docPart>
    <w:docPart>
      <w:docPartPr>
        <w:name w:val="80A04081280642F69DAE848A4A2CE5C8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CD1A6ADF-5F2A-47C0-A7B2-805776C0EABA}"/>
      </w:docPartPr>
      <w:docPartBody>
        <w:p w:rsidR="003E5FE5" w:rsidRDefault="00C45513">
          <w:pPr>
            <w:pStyle w:val="80A04081280642F69DAE848A4A2CE5C8"/>
          </w:pPr>
          <w:r w:rsidRPr="00906393">
            <w:rPr>
              <w:lang w:bidi="bg-BG"/>
            </w:rPr>
            <w:t>Разработване на план</w:t>
          </w:r>
        </w:p>
      </w:docPartBody>
    </w:docPart>
    <w:docPart>
      <w:docPartPr>
        <w:name w:val="6707B29CC6E845FEA30ED57BC904B65A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23100363-9B4B-4C04-8F01-0C6F22037308}"/>
      </w:docPartPr>
      <w:docPartBody>
        <w:p w:rsidR="003E5FE5" w:rsidRDefault="00C45513">
          <w:pPr>
            <w:pStyle w:val="6707B29CC6E845FEA30ED57BC904B65A"/>
          </w:pPr>
          <w:r>
            <w:rPr>
              <w:lang w:bidi="bg-BG"/>
            </w:rPr>
            <w:t>№</w:t>
          </w:r>
        </w:p>
      </w:docPartBody>
    </w:docPart>
    <w:docPart>
      <w:docPartPr>
        <w:name w:val="F8D063D167994F75BAD34F2D9614223E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C638711C-3010-454E-BC2C-8849B5A4885A}"/>
      </w:docPartPr>
      <w:docPartBody>
        <w:p w:rsidR="003E5FE5" w:rsidRDefault="00C45513">
          <w:pPr>
            <w:pStyle w:val="F8D063D167994F75BAD34F2D9614223E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CB7FD42CB2B940D9B77413F748F1BAA2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6B8CB412-AFA3-4B2F-AA00-1BB170D86F1E}"/>
      </w:docPartPr>
      <w:docPartBody>
        <w:p w:rsidR="003E5FE5" w:rsidRDefault="00C45513">
          <w:pPr>
            <w:pStyle w:val="CB7FD42CB2B940D9B77413F748F1BAA2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0AE90C0932434C47884C50191F0DCD3E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7ECCBDFA-21EE-44BE-A3EF-937511A5552F}"/>
      </w:docPartPr>
      <w:docPartBody>
        <w:p w:rsidR="003E5FE5" w:rsidRDefault="00C45513">
          <w:pPr>
            <w:pStyle w:val="0AE90C0932434C47884C50191F0DCD3E"/>
          </w:pPr>
          <w:r w:rsidRPr="001F37E1">
            <w:rPr>
              <w:lang w:bidi="bg-BG"/>
            </w:rPr>
            <w:t>Тестване на плана</w:t>
          </w:r>
        </w:p>
      </w:docPartBody>
    </w:docPart>
    <w:docPart>
      <w:docPartPr>
        <w:name w:val="595F405EDE594CA48A00225049216CE5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ED8990BD-C24D-496A-A905-A4FAC0E964DF}"/>
      </w:docPartPr>
      <w:docPartBody>
        <w:p w:rsidR="003E5FE5" w:rsidRDefault="00C45513">
          <w:pPr>
            <w:pStyle w:val="595F405EDE594CA48A00225049216CE5"/>
          </w:pPr>
          <w:r>
            <w:rPr>
              <w:lang w:bidi="bg-BG"/>
            </w:rPr>
            <w:t>№</w:t>
          </w:r>
        </w:p>
      </w:docPartBody>
    </w:docPart>
    <w:docPart>
      <w:docPartPr>
        <w:name w:val="DB23DE6621584095915142231F9E1313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AF3AA0CC-FA6F-46FB-A956-9C3DBD4B7DEA}"/>
      </w:docPartPr>
      <w:docPartBody>
        <w:p w:rsidR="003E5FE5" w:rsidRDefault="00C45513">
          <w:pPr>
            <w:pStyle w:val="DB23DE6621584095915142231F9E1313"/>
          </w:pPr>
          <w:r>
            <w:rPr>
              <w:lang w:bidi="bg-BG"/>
            </w:rPr>
            <w:t>№</w:t>
          </w:r>
        </w:p>
      </w:docPartBody>
    </w:docPart>
    <w:docPart>
      <w:docPartPr>
        <w:name w:val="E7D4FE99ABB5449EAAADBCF2868A0257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01CB3B87-2EE2-480A-AF44-1A70B924ADBA}"/>
      </w:docPartPr>
      <w:docPartBody>
        <w:p w:rsidR="003E5FE5" w:rsidRDefault="00C45513">
          <w:pPr>
            <w:pStyle w:val="E7D4FE99ABB5449EAAADBCF2868A0257"/>
          </w:pPr>
          <w:r w:rsidRPr="001F37E1">
            <w:rPr>
              <w:lang w:bidi="bg-BG"/>
            </w:rPr>
            <w:t>Привеждане на плана в действие</w:t>
          </w:r>
        </w:p>
      </w:docPartBody>
    </w:docPart>
    <w:docPart>
      <w:docPartPr>
        <w:name w:val="CAB039621451417A9AAD66FDA127E9D5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2A70EE85-3CB4-4D6E-83F9-D39738E0D9AB}"/>
      </w:docPartPr>
      <w:docPartBody>
        <w:p w:rsidR="006A43B6" w:rsidRDefault="003E5FE5" w:rsidP="003E5FE5">
          <w:pPr>
            <w:pStyle w:val="CAB039621451417A9AAD66FDA127E9D5"/>
          </w:pPr>
          <w:r>
            <w:rPr>
              <w:lang w:bidi="bg-BG"/>
            </w:rPr>
            <w:t>№</w:t>
          </w:r>
        </w:p>
      </w:docPartBody>
    </w:docPart>
    <w:docPart>
      <w:docPartPr>
        <w:name w:val="DAEF2CAEF14047839891B39A346983FA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2919B5A6-BBB8-4160-BA9C-3CC1401E93A4}"/>
      </w:docPartPr>
      <w:docPartBody>
        <w:p w:rsidR="006A43B6" w:rsidRDefault="003E5FE5" w:rsidP="003E5FE5">
          <w:pPr>
            <w:pStyle w:val="DAEF2CAEF14047839891B39A346983FA"/>
          </w:pPr>
          <w:r w:rsidRPr="001F37E1">
            <w:rPr>
              <w:lang w:bidi="bg-BG"/>
            </w:rPr>
            <w:t>Въпроси</w:t>
          </w:r>
        </w:p>
      </w:docPartBody>
    </w:docPart>
    <w:docPart>
      <w:docPartPr>
        <w:name w:val="AC8B287EBD244F51BF13F68FA95536CA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B1B31D99-76A6-4A36-9B01-C48AB3BAAE03}"/>
      </w:docPartPr>
      <w:docPartBody>
        <w:p w:rsidR="00000000" w:rsidRDefault="006A43B6" w:rsidP="006A43B6">
          <w:pPr>
            <w:pStyle w:val="AC8B287EBD244F51BF13F68FA95536CA"/>
          </w:pPr>
          <w:r w:rsidRPr="001F37E1">
            <w:rPr>
              <w:lang w:bidi="bg-BG"/>
            </w:rPr>
            <w:t>Действие</w:t>
          </w:r>
        </w:p>
      </w:docPartBody>
    </w:docPart>
    <w:docPart>
      <w:docPartPr>
        <w:name w:val="0ED00714EEBF4D9E8FADAFED4C4D43D3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7872469E-3341-46A3-8BFA-380B2A39D817}"/>
      </w:docPartPr>
      <w:docPartBody>
        <w:p w:rsidR="00000000" w:rsidRDefault="006A43B6" w:rsidP="006A43B6">
          <w:pPr>
            <w:pStyle w:val="0ED00714EEBF4D9E8FADAFED4C4D43D3"/>
          </w:pPr>
          <w:r w:rsidRPr="001F37E1">
            <w:rPr>
              <w:lang w:bidi="bg-BG"/>
            </w:rPr>
            <w:t>Краен срок за изпълнение</w:t>
          </w:r>
        </w:p>
      </w:docPartBody>
    </w:docPart>
    <w:docPart>
      <w:docPartPr>
        <w:name w:val="7B8B4E2D26B446CA812E263763B5CDFB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2CADE66F-2288-440F-87F1-A02B63322397}"/>
      </w:docPartPr>
      <w:docPartBody>
        <w:p w:rsidR="00000000" w:rsidRDefault="006A43B6" w:rsidP="006A43B6">
          <w:pPr>
            <w:pStyle w:val="7B8B4E2D26B446CA812E263763B5CDFB"/>
          </w:pPr>
          <w:r w:rsidRPr="001F37E1">
            <w:rPr>
              <w:lang w:bidi="bg-BG"/>
            </w:rPr>
            <w:t>% изпълнен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513"/>
    <w:rsid w:val="0036770A"/>
    <w:rsid w:val="003E5FE5"/>
    <w:rsid w:val="006A43B6"/>
    <w:rsid w:val="00C45513"/>
    <w:rsid w:val="00EE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D9D813F1E474B07976702125E5868B6">
    <w:name w:val="1D9D813F1E474B07976702125E5868B6"/>
  </w:style>
  <w:style w:type="paragraph" w:customStyle="1" w:styleId="84A2EADBE5E44965BFB493D52312B4EB">
    <w:name w:val="84A2EADBE5E44965BFB493D52312B4EB"/>
  </w:style>
  <w:style w:type="paragraph" w:customStyle="1" w:styleId="FC65915EC8954129B04BA0F37BCFFA2A">
    <w:name w:val="FC65915EC8954129B04BA0F37BCFFA2A"/>
  </w:style>
  <w:style w:type="paragraph" w:customStyle="1" w:styleId="9E63F7F444C1415BB7D58D8A18AB97A6">
    <w:name w:val="9E63F7F444C1415BB7D58D8A18AB97A6"/>
  </w:style>
  <w:style w:type="paragraph" w:customStyle="1" w:styleId="D6BD939FE1F243B7B07B76B1E971CE97">
    <w:name w:val="D6BD939FE1F243B7B07B76B1E971CE97"/>
  </w:style>
  <w:style w:type="paragraph" w:customStyle="1" w:styleId="7ACCC2153CE0421DBE0D347B24C5E547">
    <w:name w:val="7ACCC2153CE0421DBE0D347B24C5E547"/>
  </w:style>
  <w:style w:type="paragraph" w:customStyle="1" w:styleId="3CF28760D57D445EA5BDC341CB5BD168">
    <w:name w:val="3CF28760D57D445EA5BDC341CB5BD168"/>
  </w:style>
  <w:style w:type="paragraph" w:customStyle="1" w:styleId="935C234F5C784D2AB766B24BC9278536">
    <w:name w:val="935C234F5C784D2AB766B24BC9278536"/>
  </w:style>
  <w:style w:type="paragraph" w:customStyle="1" w:styleId="E12E32D12726440D9A48B17FF0EE5F04">
    <w:name w:val="E12E32D12726440D9A48B17FF0EE5F04"/>
  </w:style>
  <w:style w:type="paragraph" w:customStyle="1" w:styleId="BA536AE39FE54DD2A713ED7D92FFDEEB">
    <w:name w:val="BA536AE39FE54DD2A713ED7D92FFDEEB"/>
  </w:style>
  <w:style w:type="paragraph" w:customStyle="1" w:styleId="80A04081280642F69DAE848A4A2CE5C8">
    <w:name w:val="80A04081280642F69DAE848A4A2CE5C8"/>
  </w:style>
  <w:style w:type="paragraph" w:customStyle="1" w:styleId="B46B4316794D451F977F8154B442E17E">
    <w:name w:val="B46B4316794D451F977F8154B442E17E"/>
  </w:style>
  <w:style w:type="paragraph" w:customStyle="1" w:styleId="444A609631614D768C3C5036EA04A110">
    <w:name w:val="444A609631614D768C3C5036EA04A110"/>
  </w:style>
  <w:style w:type="paragraph" w:customStyle="1" w:styleId="B13F8E1E4D054096B90DA2DDA73D521D">
    <w:name w:val="B13F8E1E4D054096B90DA2DDA73D521D"/>
  </w:style>
  <w:style w:type="paragraph" w:customStyle="1" w:styleId="6707B29CC6E845FEA30ED57BC904B65A">
    <w:name w:val="6707B29CC6E845FEA30ED57BC904B65A"/>
  </w:style>
  <w:style w:type="paragraph" w:customStyle="1" w:styleId="ABED152018D94B438E8B1467666748A7">
    <w:name w:val="ABED152018D94B438E8B1467666748A7"/>
  </w:style>
  <w:style w:type="paragraph" w:customStyle="1" w:styleId="C0697812A39E4574A883722073510807">
    <w:name w:val="C0697812A39E4574A883722073510807"/>
  </w:style>
  <w:style w:type="character" w:styleId="a3">
    <w:name w:val="Emphasis"/>
    <w:basedOn w:val="a0"/>
    <w:uiPriority w:val="12"/>
    <w:unhideWhenUsed/>
    <w:qFormat/>
    <w:rPr>
      <w:i/>
      <w:iCs/>
      <w:color w:val="595959" w:themeColor="text1" w:themeTint="A6"/>
    </w:rPr>
  </w:style>
  <w:style w:type="paragraph" w:customStyle="1" w:styleId="185584E3AC5545AA941C1F1F5A0B3245">
    <w:name w:val="185584E3AC5545AA941C1F1F5A0B3245"/>
  </w:style>
  <w:style w:type="paragraph" w:customStyle="1" w:styleId="5CB669FB1A064099A231D6764ABFBFD7">
    <w:name w:val="5CB669FB1A064099A231D6764ABFBFD7"/>
  </w:style>
  <w:style w:type="paragraph" w:customStyle="1" w:styleId="12E6D6268BB34714BADCBB34355EE92D">
    <w:name w:val="12E6D6268BB34714BADCBB34355EE92D"/>
  </w:style>
  <w:style w:type="paragraph" w:customStyle="1" w:styleId="3494971A6A5046BCAAF830220BEDEB1D">
    <w:name w:val="3494971A6A5046BCAAF830220BEDEB1D"/>
  </w:style>
  <w:style w:type="paragraph" w:customStyle="1" w:styleId="A5BA091D14274C0FA8E030D360FBBA38">
    <w:name w:val="A5BA091D14274C0FA8E030D360FBBA38"/>
  </w:style>
  <w:style w:type="paragraph" w:customStyle="1" w:styleId="298043579B35438885EB5553E2F53AFC">
    <w:name w:val="298043579B35438885EB5553E2F53AFC"/>
  </w:style>
  <w:style w:type="paragraph" w:customStyle="1" w:styleId="F8D063D167994F75BAD34F2D9614223E">
    <w:name w:val="F8D063D167994F75BAD34F2D9614223E"/>
  </w:style>
  <w:style w:type="paragraph" w:customStyle="1" w:styleId="F2BD5A0EB24C4AA8B94A6C5E11CF3106">
    <w:name w:val="F2BD5A0EB24C4AA8B94A6C5E11CF3106"/>
  </w:style>
  <w:style w:type="paragraph" w:customStyle="1" w:styleId="9FE1CE0B99F44FD78D17586E7F452318">
    <w:name w:val="9FE1CE0B99F44FD78D17586E7F452318"/>
  </w:style>
  <w:style w:type="paragraph" w:customStyle="1" w:styleId="94B1C705FB42442FBE2890356DEFE9F6">
    <w:name w:val="94B1C705FB42442FBE2890356DEFE9F6"/>
  </w:style>
  <w:style w:type="paragraph" w:customStyle="1" w:styleId="4809D634E6A245F8A18E3803DF160E28">
    <w:name w:val="4809D634E6A245F8A18E3803DF160E28"/>
  </w:style>
  <w:style w:type="paragraph" w:customStyle="1" w:styleId="E68EF4602E4640378CF8F470A41F39CC">
    <w:name w:val="E68EF4602E4640378CF8F470A41F39CC"/>
  </w:style>
  <w:style w:type="paragraph" w:customStyle="1" w:styleId="EBC2691C3F7445AAA0904374AC54C6BB">
    <w:name w:val="EBC2691C3F7445AAA0904374AC54C6BB"/>
  </w:style>
  <w:style w:type="paragraph" w:customStyle="1" w:styleId="385662D97FFD43FD915E4DFA71C9C06C">
    <w:name w:val="385662D97FFD43FD915E4DFA71C9C06C"/>
  </w:style>
  <w:style w:type="paragraph" w:customStyle="1" w:styleId="731704D7591C45FAA504F249473662DE">
    <w:name w:val="731704D7591C45FAA504F249473662DE"/>
  </w:style>
  <w:style w:type="paragraph" w:customStyle="1" w:styleId="CB7FD42CB2B940D9B77413F748F1BAA2">
    <w:name w:val="CB7FD42CB2B940D9B77413F748F1BAA2"/>
  </w:style>
  <w:style w:type="paragraph" w:customStyle="1" w:styleId="B4977535EE8D42A787800FAD51E229B4">
    <w:name w:val="B4977535EE8D42A787800FAD51E229B4"/>
  </w:style>
  <w:style w:type="paragraph" w:customStyle="1" w:styleId="BB750E282DBF434DA376A72A834359F0">
    <w:name w:val="BB750E282DBF434DA376A72A834359F0"/>
  </w:style>
  <w:style w:type="paragraph" w:customStyle="1" w:styleId="D06F688DEDC2495BA176562873017C2F">
    <w:name w:val="D06F688DEDC2495BA176562873017C2F"/>
  </w:style>
  <w:style w:type="paragraph" w:customStyle="1" w:styleId="DEB5ED3128644509B4645767F8DCE6CB">
    <w:name w:val="DEB5ED3128644509B4645767F8DCE6CB"/>
  </w:style>
  <w:style w:type="paragraph" w:customStyle="1" w:styleId="704F21EFD2B24FBB9F63846D5A84338D">
    <w:name w:val="704F21EFD2B24FBB9F63846D5A84338D"/>
  </w:style>
  <w:style w:type="paragraph" w:customStyle="1" w:styleId="FA1B3E4CF10741789FA82960B944657B">
    <w:name w:val="FA1B3E4CF10741789FA82960B944657B"/>
  </w:style>
  <w:style w:type="paragraph" w:customStyle="1" w:styleId="42F2E2A6AC34467DB89F93392794807F">
    <w:name w:val="42F2E2A6AC34467DB89F93392794807F"/>
  </w:style>
  <w:style w:type="paragraph" w:customStyle="1" w:styleId="0AE90C0932434C47884C50191F0DCD3E">
    <w:name w:val="0AE90C0932434C47884C50191F0DCD3E"/>
  </w:style>
  <w:style w:type="paragraph" w:customStyle="1" w:styleId="21CC486F3D04486C8F95BBE17BCAD327">
    <w:name w:val="21CC486F3D04486C8F95BBE17BCAD327"/>
  </w:style>
  <w:style w:type="paragraph" w:customStyle="1" w:styleId="595F405EDE594CA48A00225049216CE5">
    <w:name w:val="595F405EDE594CA48A00225049216CE5"/>
  </w:style>
  <w:style w:type="paragraph" w:customStyle="1" w:styleId="CEAA932934BF47B1B24E263F0ABCE46A">
    <w:name w:val="CEAA932934BF47B1B24E263F0ABCE46A"/>
  </w:style>
  <w:style w:type="paragraph" w:customStyle="1" w:styleId="A4D38B0822AF40B389233BAA32F10D42">
    <w:name w:val="A4D38B0822AF40B389233BAA32F10D42"/>
  </w:style>
  <w:style w:type="paragraph" w:customStyle="1" w:styleId="57448CBA063A422488348AE1F9A855C0">
    <w:name w:val="57448CBA063A422488348AE1F9A855C0"/>
  </w:style>
  <w:style w:type="paragraph" w:customStyle="1" w:styleId="BCFBB1559EA249B98B6293243B7BE89E">
    <w:name w:val="BCFBB1559EA249B98B6293243B7BE89E"/>
  </w:style>
  <w:style w:type="paragraph" w:customStyle="1" w:styleId="4CEB160FA79548DD8D122F0AB107767D">
    <w:name w:val="4CEB160FA79548DD8D122F0AB107767D"/>
  </w:style>
  <w:style w:type="paragraph" w:customStyle="1" w:styleId="10008C4C1BF9422E8525CB5193BCCE0D">
    <w:name w:val="10008C4C1BF9422E8525CB5193BCCE0D"/>
  </w:style>
  <w:style w:type="paragraph" w:customStyle="1" w:styleId="30E8E4F07EF149BBA09FD559A8740D87">
    <w:name w:val="30E8E4F07EF149BBA09FD559A8740D87"/>
  </w:style>
  <w:style w:type="paragraph" w:customStyle="1" w:styleId="7FF40156CC0641DD8F1AA671989B06D8">
    <w:name w:val="7FF40156CC0641DD8F1AA671989B06D8"/>
  </w:style>
  <w:style w:type="paragraph" w:customStyle="1" w:styleId="DB23DE6621584095915142231F9E1313">
    <w:name w:val="DB23DE6621584095915142231F9E1313"/>
  </w:style>
  <w:style w:type="paragraph" w:customStyle="1" w:styleId="1657605AB59141C8A736DD8603A656A5">
    <w:name w:val="1657605AB59141C8A736DD8603A656A5"/>
  </w:style>
  <w:style w:type="paragraph" w:customStyle="1" w:styleId="A20E45FDAB324544A0190DCF6521A1B9">
    <w:name w:val="A20E45FDAB324544A0190DCF6521A1B9"/>
  </w:style>
  <w:style w:type="paragraph" w:customStyle="1" w:styleId="0CB4E8837E334F64AD98B9AA6734C42F">
    <w:name w:val="0CB4E8837E334F64AD98B9AA6734C42F"/>
  </w:style>
  <w:style w:type="paragraph" w:customStyle="1" w:styleId="10C65E24CF1946ED858FE676D379BD42">
    <w:name w:val="10C65E24CF1946ED858FE676D379BD42"/>
  </w:style>
  <w:style w:type="paragraph" w:customStyle="1" w:styleId="DA618FE63E204D799AC6335691BA607A">
    <w:name w:val="DA618FE63E204D799AC6335691BA607A"/>
  </w:style>
  <w:style w:type="paragraph" w:customStyle="1" w:styleId="76B1187E085F40B4A75FA82AD51CFF07">
    <w:name w:val="76B1187E085F40B4A75FA82AD51CFF07"/>
  </w:style>
  <w:style w:type="paragraph" w:customStyle="1" w:styleId="6883754A69B24BA687C76E1CAE0CAC4A">
    <w:name w:val="6883754A69B24BA687C76E1CAE0CAC4A"/>
  </w:style>
  <w:style w:type="paragraph" w:customStyle="1" w:styleId="01309C32765D44A08596E3BDA02CEB91">
    <w:name w:val="01309C32765D44A08596E3BDA02CEB91"/>
  </w:style>
  <w:style w:type="paragraph" w:customStyle="1" w:styleId="F3D71DE8AA714331B33B7EA17EE9EB3C">
    <w:name w:val="F3D71DE8AA714331B33B7EA17EE9EB3C"/>
  </w:style>
  <w:style w:type="paragraph" w:customStyle="1" w:styleId="36A869850B334CD7983C11B442F51F62">
    <w:name w:val="36A869850B334CD7983C11B442F51F62"/>
  </w:style>
  <w:style w:type="paragraph" w:customStyle="1" w:styleId="A6F0FBCB42D14F86A805588F2377F9F9">
    <w:name w:val="A6F0FBCB42D14F86A805588F2377F9F9"/>
  </w:style>
  <w:style w:type="paragraph" w:customStyle="1" w:styleId="716A1225D9094010AD608237C325A4F5">
    <w:name w:val="716A1225D9094010AD608237C325A4F5"/>
  </w:style>
  <w:style w:type="paragraph" w:customStyle="1" w:styleId="BD06EED4F5D54B28905DA70C096814F3">
    <w:name w:val="BD06EED4F5D54B28905DA70C096814F3"/>
  </w:style>
  <w:style w:type="paragraph" w:customStyle="1" w:styleId="2B3BCBC503ED4FC6831B7435CC697DDF">
    <w:name w:val="2B3BCBC503ED4FC6831B7435CC697DDF"/>
  </w:style>
  <w:style w:type="paragraph" w:customStyle="1" w:styleId="9FB0CF7A22ED4D46B50C1AB838425811">
    <w:name w:val="9FB0CF7A22ED4D46B50C1AB838425811"/>
  </w:style>
  <w:style w:type="paragraph" w:customStyle="1" w:styleId="A95CB4ECFFE24B4A974FCE4C96E8AF02">
    <w:name w:val="A95CB4ECFFE24B4A974FCE4C96E8AF02"/>
  </w:style>
  <w:style w:type="paragraph" w:customStyle="1" w:styleId="E7D4FE99ABB5449EAAADBCF2868A0257">
    <w:name w:val="E7D4FE99ABB5449EAAADBCF2868A0257"/>
  </w:style>
  <w:style w:type="paragraph" w:customStyle="1" w:styleId="73A3D974F4CE425295DBC831819BD506">
    <w:name w:val="73A3D974F4CE425295DBC831819BD506"/>
  </w:style>
  <w:style w:type="paragraph" w:customStyle="1" w:styleId="B84F719875D54C4897877BFF1D455D67">
    <w:name w:val="B84F719875D54C4897877BFF1D455D67"/>
  </w:style>
  <w:style w:type="paragraph" w:customStyle="1" w:styleId="7FEC66157CC64270AE3300A0B450FFDC">
    <w:name w:val="7FEC66157CC64270AE3300A0B450FFDC"/>
  </w:style>
  <w:style w:type="paragraph" w:customStyle="1" w:styleId="16797422EBCD4DFFB9D4E7BA9CAF0928">
    <w:name w:val="16797422EBCD4DFFB9D4E7BA9CAF0928"/>
  </w:style>
  <w:style w:type="paragraph" w:customStyle="1" w:styleId="000C8E3955A64AF0B26B6357488C0F7F">
    <w:name w:val="000C8E3955A64AF0B26B6357488C0F7F"/>
  </w:style>
  <w:style w:type="paragraph" w:customStyle="1" w:styleId="0DF1BFA9FAA740CFACAF3063CD7F96DE">
    <w:name w:val="0DF1BFA9FAA740CFACAF3063CD7F96DE"/>
  </w:style>
  <w:style w:type="paragraph" w:customStyle="1" w:styleId="E993401F7D5C4D778DB007361CE6864C">
    <w:name w:val="E993401F7D5C4D778DB007361CE6864C"/>
  </w:style>
  <w:style w:type="paragraph" w:customStyle="1" w:styleId="2AA19CEA673549E4B7882890DFC9CF2E">
    <w:name w:val="2AA19CEA673549E4B7882890DFC9CF2E"/>
  </w:style>
  <w:style w:type="paragraph" w:customStyle="1" w:styleId="68BA1688CC924F1A8FA0C7D093A74BC7">
    <w:name w:val="68BA1688CC924F1A8FA0C7D093A74BC7"/>
  </w:style>
  <w:style w:type="paragraph" w:customStyle="1" w:styleId="044AC2DDC8BF45BAA5C28054C5DA587B">
    <w:name w:val="044AC2DDC8BF45BAA5C28054C5DA587B"/>
  </w:style>
  <w:style w:type="paragraph" w:customStyle="1" w:styleId="DFF59ED5B1654C6DA18E33C125511B50">
    <w:name w:val="DFF59ED5B1654C6DA18E33C125511B50"/>
  </w:style>
  <w:style w:type="paragraph" w:customStyle="1" w:styleId="DDF3ED1727B54B39875BCAE833BD1EDF">
    <w:name w:val="DDF3ED1727B54B39875BCAE833BD1EDF"/>
  </w:style>
  <w:style w:type="paragraph" w:customStyle="1" w:styleId="394BF94A7248484BB678462499D8814F">
    <w:name w:val="394BF94A7248484BB678462499D8814F"/>
  </w:style>
  <w:style w:type="paragraph" w:customStyle="1" w:styleId="AEDF6D688E094A4DA117D48F45935D97">
    <w:name w:val="AEDF6D688E094A4DA117D48F45935D97"/>
  </w:style>
  <w:style w:type="paragraph" w:customStyle="1" w:styleId="433F27463BA44B4AA9897FBBD19EBFB0">
    <w:name w:val="433F27463BA44B4AA9897FBBD19EBFB0"/>
  </w:style>
  <w:style w:type="paragraph" w:customStyle="1" w:styleId="501EEC22DB0040FB9392E24182E596BC">
    <w:name w:val="501EEC22DB0040FB9392E24182E596BC"/>
  </w:style>
  <w:style w:type="paragraph" w:customStyle="1" w:styleId="E92C003CB0FC4BD7A2990133551852F2">
    <w:name w:val="E92C003CB0FC4BD7A2990133551852F2"/>
  </w:style>
  <w:style w:type="paragraph" w:customStyle="1" w:styleId="E32B1719F71643C9881AA327E34437A1">
    <w:name w:val="E32B1719F71643C9881AA327E34437A1"/>
  </w:style>
  <w:style w:type="paragraph" w:customStyle="1" w:styleId="A467E247A74845C19ACB403018D59427">
    <w:name w:val="A467E247A74845C19ACB403018D59427"/>
  </w:style>
  <w:style w:type="paragraph" w:customStyle="1" w:styleId="11F7A58F90DE42C1A4B661B4410B3769">
    <w:name w:val="11F7A58F90DE42C1A4B661B4410B3769"/>
    <w:rsid w:val="003E5FE5"/>
  </w:style>
  <w:style w:type="paragraph" w:customStyle="1" w:styleId="B76D2D06E0294B30A8310FAC83593542">
    <w:name w:val="B76D2D06E0294B30A8310FAC83593542"/>
    <w:rsid w:val="003E5FE5"/>
  </w:style>
  <w:style w:type="paragraph" w:customStyle="1" w:styleId="70F58BE2EFA441379CFFB1F565BEA852">
    <w:name w:val="70F58BE2EFA441379CFFB1F565BEA852"/>
    <w:rsid w:val="003E5FE5"/>
  </w:style>
  <w:style w:type="paragraph" w:customStyle="1" w:styleId="D419DE0ED09348A59974CF58A1969E71">
    <w:name w:val="D419DE0ED09348A59974CF58A1969E71"/>
    <w:rsid w:val="003E5FE5"/>
  </w:style>
  <w:style w:type="paragraph" w:customStyle="1" w:styleId="CAB039621451417A9AAD66FDA127E9D5">
    <w:name w:val="CAB039621451417A9AAD66FDA127E9D5"/>
    <w:rsid w:val="003E5FE5"/>
  </w:style>
  <w:style w:type="paragraph" w:customStyle="1" w:styleId="DAEF2CAEF14047839891B39A346983FA">
    <w:name w:val="DAEF2CAEF14047839891B39A346983FA"/>
    <w:rsid w:val="003E5FE5"/>
  </w:style>
  <w:style w:type="paragraph" w:customStyle="1" w:styleId="E71089B66F8D4AD0A6BC8732FBE268AA">
    <w:name w:val="E71089B66F8D4AD0A6BC8732FBE268AA"/>
    <w:rsid w:val="003E5FE5"/>
  </w:style>
  <w:style w:type="paragraph" w:customStyle="1" w:styleId="3F0FAD201EAF43B3A2C646B920C7A1FD">
    <w:name w:val="3F0FAD201EAF43B3A2C646B920C7A1FD"/>
    <w:rsid w:val="003E5FE5"/>
  </w:style>
  <w:style w:type="paragraph" w:customStyle="1" w:styleId="007B179C933E467D940CFBC7496E2890">
    <w:name w:val="007B179C933E467D940CFBC7496E2890"/>
    <w:rsid w:val="003E5FE5"/>
  </w:style>
  <w:style w:type="paragraph" w:customStyle="1" w:styleId="234B7FB459E3406A8A9E47993FCFD2B9">
    <w:name w:val="234B7FB459E3406A8A9E47993FCFD2B9"/>
    <w:rsid w:val="003E5FE5"/>
  </w:style>
  <w:style w:type="paragraph" w:customStyle="1" w:styleId="F1518F47187C41D49581E426130CFA6C">
    <w:name w:val="F1518F47187C41D49581E426130CFA6C"/>
    <w:rsid w:val="003E5FE5"/>
  </w:style>
  <w:style w:type="paragraph" w:customStyle="1" w:styleId="AF43D0388686429F93447D526337F44F">
    <w:name w:val="AF43D0388686429F93447D526337F44F"/>
    <w:rsid w:val="003E5FE5"/>
  </w:style>
  <w:style w:type="paragraph" w:customStyle="1" w:styleId="9540ADD323894403BCDF9B944AD5FBD1">
    <w:name w:val="9540ADD323894403BCDF9B944AD5FBD1"/>
    <w:rsid w:val="003E5FE5"/>
  </w:style>
  <w:style w:type="paragraph" w:customStyle="1" w:styleId="DC1879B0B6584C94A1D0E92A1534CCD6">
    <w:name w:val="DC1879B0B6584C94A1D0E92A1534CCD6"/>
    <w:rsid w:val="003E5FE5"/>
  </w:style>
  <w:style w:type="paragraph" w:customStyle="1" w:styleId="F0C58FFFF55D416F8A0CE79989DA924B">
    <w:name w:val="F0C58FFFF55D416F8A0CE79989DA924B"/>
    <w:rsid w:val="006A43B6"/>
  </w:style>
  <w:style w:type="paragraph" w:customStyle="1" w:styleId="259B2B7EF7AC43009DED4B93E96A37E4">
    <w:name w:val="259B2B7EF7AC43009DED4B93E96A37E4"/>
    <w:rsid w:val="006A43B6"/>
  </w:style>
  <w:style w:type="paragraph" w:customStyle="1" w:styleId="8AD9E1D30C4B45369470809B161865D7">
    <w:name w:val="8AD9E1D30C4B45369470809B161865D7"/>
    <w:rsid w:val="006A43B6"/>
  </w:style>
  <w:style w:type="paragraph" w:customStyle="1" w:styleId="606DF705CD3349ADB954E2D019E6A317">
    <w:name w:val="606DF705CD3349ADB954E2D019E6A317"/>
    <w:rsid w:val="006A43B6"/>
  </w:style>
  <w:style w:type="paragraph" w:customStyle="1" w:styleId="5FDF26A3AE7C4FCF9B68513454677906">
    <w:name w:val="5FDF26A3AE7C4FCF9B68513454677906"/>
    <w:rsid w:val="006A43B6"/>
  </w:style>
  <w:style w:type="paragraph" w:customStyle="1" w:styleId="FC396F6140204294B16B285F6DDD64EE">
    <w:name w:val="FC396F6140204294B16B285F6DDD64EE"/>
    <w:rsid w:val="006A43B6"/>
  </w:style>
  <w:style w:type="paragraph" w:customStyle="1" w:styleId="C4AE3C95EC3D489D9CBCF3F9657E632F">
    <w:name w:val="C4AE3C95EC3D489D9CBCF3F9657E632F"/>
    <w:rsid w:val="006A43B6"/>
  </w:style>
  <w:style w:type="paragraph" w:customStyle="1" w:styleId="0512D1719DBD43F7AB241FCD4680ACE9">
    <w:name w:val="0512D1719DBD43F7AB241FCD4680ACE9"/>
    <w:rsid w:val="006A43B6"/>
  </w:style>
  <w:style w:type="paragraph" w:customStyle="1" w:styleId="40C6640478F24D05A5A8EA8C267012B5">
    <w:name w:val="40C6640478F24D05A5A8EA8C267012B5"/>
    <w:rsid w:val="006A43B6"/>
  </w:style>
  <w:style w:type="paragraph" w:customStyle="1" w:styleId="B0BAC1EFE54942BD8CE25C9EA73F57FF">
    <w:name w:val="B0BAC1EFE54942BD8CE25C9EA73F57FF"/>
    <w:rsid w:val="006A43B6"/>
  </w:style>
  <w:style w:type="paragraph" w:customStyle="1" w:styleId="C1366376BFF842D9BA89C4E298F4222C">
    <w:name w:val="C1366376BFF842D9BA89C4E298F4222C"/>
    <w:rsid w:val="006A43B6"/>
  </w:style>
  <w:style w:type="paragraph" w:customStyle="1" w:styleId="44592425EB71498B85558D2171CF4F61">
    <w:name w:val="44592425EB71498B85558D2171CF4F61"/>
    <w:rsid w:val="006A43B6"/>
  </w:style>
  <w:style w:type="paragraph" w:customStyle="1" w:styleId="001A2C713BCF443394E34685CF777654">
    <w:name w:val="001A2C713BCF443394E34685CF777654"/>
    <w:rsid w:val="006A43B6"/>
  </w:style>
  <w:style w:type="paragraph" w:customStyle="1" w:styleId="F2C82A6BD01F4BFFA4CA17B7921C11EE">
    <w:name w:val="F2C82A6BD01F4BFFA4CA17B7921C11EE"/>
    <w:rsid w:val="006A43B6"/>
  </w:style>
  <w:style w:type="paragraph" w:customStyle="1" w:styleId="E4C824525F494A0C912940F1D9599DC9">
    <w:name w:val="E4C824525F494A0C912940F1D9599DC9"/>
    <w:rsid w:val="006A43B6"/>
  </w:style>
  <w:style w:type="paragraph" w:customStyle="1" w:styleId="0E91B8CA8BA941FFADC6D9F594D651C5">
    <w:name w:val="0E91B8CA8BA941FFADC6D9F594D651C5"/>
    <w:rsid w:val="006A43B6"/>
  </w:style>
  <w:style w:type="paragraph" w:customStyle="1" w:styleId="AC8B287EBD244F51BF13F68FA95536CA">
    <w:name w:val="AC8B287EBD244F51BF13F68FA95536CA"/>
    <w:rsid w:val="006A43B6"/>
  </w:style>
  <w:style w:type="paragraph" w:customStyle="1" w:styleId="0ED00714EEBF4D9E8FADAFED4C4D43D3">
    <w:name w:val="0ED00714EEBF4D9E8FADAFED4C4D43D3"/>
    <w:rsid w:val="006A43B6"/>
  </w:style>
  <w:style w:type="paragraph" w:customStyle="1" w:styleId="7B8B4E2D26B446CA812E263763B5CDFB">
    <w:name w:val="7B8B4E2D26B446CA812E263763B5CDFB"/>
    <w:rsid w:val="006A43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heme1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0A649-97F4-4B1D-8CCF-B78F79F7B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План за профилиране на целева аудитория</Template>
  <TotalTime>1415</TotalTime>
  <Pages>1</Pages>
  <Words>871</Words>
  <Characters>4967</Characters>
  <Application>Microsoft Office Word</Application>
  <DocSecurity>0</DocSecurity>
  <Lines>41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морски шах изработен на с++ конзола</vt:lpstr>
      <vt:lpstr/>
    </vt:vector>
  </TitlesOfParts>
  <Company>the eagles</Company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Морски шах изработен на с++ конзола</dc:title>
  <dc:subject>проектна дейност</dc:subject>
  <dc:creator>User</dc:creator>
  <cp:keywords>the eagles</cp:keywords>
  <dc:description>02.12.2020</dc:description>
  <cp:lastModifiedBy>Веселин Недялков Стоянов</cp:lastModifiedBy>
  <cp:revision>10</cp:revision>
  <dcterms:created xsi:type="dcterms:W3CDTF">2020-12-01T10:30:00Z</dcterms:created>
  <dcterms:modified xsi:type="dcterms:W3CDTF">2020-12-02T14:36:00Z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ScenarioTags">
    <vt:lpwstr/>
  </property>
  <property fmtid="{D5CDD505-2E9C-101B-9397-08002B2CF9AE}" pid="4" name="CampaignTags">
    <vt:lpwstr/>
  </property>
  <property fmtid="{D5CDD505-2E9C-101B-9397-08002B2CF9AE}" pid="5" name="ContentTypeId">
    <vt:lpwstr>0x010100AA3F7D94069FF64A86F7DFF56D60E3BE</vt:lpwstr>
  </property>
  <property fmtid="{D5CDD505-2E9C-101B-9397-08002B2CF9AE}" pid="6" name="FeatureTags">
    <vt:lpwstr/>
  </property>
  <property fmtid="{D5CDD505-2E9C-101B-9397-08002B2CF9AE}" pid="7" name="LocalizationTags">
    <vt:lpwstr/>
  </property>
</Properties>
</file>